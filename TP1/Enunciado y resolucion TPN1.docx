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5B25845C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2764A548" w14:textId="77777777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ALUMNOS</w:t>
            </w:r>
          </w:p>
        </w:tc>
      </w:tr>
      <w:tr w:rsidR="00B64F96" w:rsidRPr="009C3234" w14:paraId="604FCF91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4953A905" w14:textId="22A4E980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  <w:r w:rsidR="0034693B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5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2987F85D" w14:textId="29A8CDFD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 w:rsidR="0034693B">
              <w:t xml:space="preserve"> Lic. Rafael Montesinos</w:t>
            </w:r>
          </w:p>
        </w:tc>
      </w:tr>
      <w:tr w:rsidR="00B64F96" w:rsidRPr="009C3234" w14:paraId="7C0A22DB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70DAC7F6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3623DA" w14:textId="25B09929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 w:rsidR="0034693B">
              <w:t xml:space="preserve"> Ing. Javier Canto</w:t>
            </w:r>
          </w:p>
        </w:tc>
      </w:tr>
      <w:tr w:rsidR="00BD5449" w:rsidRPr="009C3234" w14:paraId="548EEB63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2BE82265" w14:textId="32EB398C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  <w:r w:rsidR="0034693B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7C59D5" w14:textId="050B7E50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 w:rsidR="0034693B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</w:t>
            </w:r>
          </w:p>
        </w:tc>
      </w:tr>
      <w:tr w:rsidR="00BD5449" w:rsidRPr="009C3234" w14:paraId="4E6AF52D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09E918D9" w14:textId="77777777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784CAFF6" w14:textId="58ADB2D3" w:rsidR="0008535F" w:rsidRDefault="0008535F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1C0673">
        <w:rPr>
          <w:b/>
          <w:sz w:val="24"/>
        </w:rPr>
        <w:t>1</w:t>
      </w:r>
    </w:p>
    <w:p w14:paraId="310770CC" w14:textId="7AFB5770" w:rsidR="00697A06" w:rsidRPr="0008535F" w:rsidRDefault="004F62C5" w:rsidP="0008535F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>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1C0673">
        <w:t>Conociendo el total de ventas mensual de una empresa. Cuyo porcentajes de ganancia en cada uno de los rubros fue: Sanitarios 25% Electricidad 40% Gas 30% Otros 5% SE PIDE a. Mostrar el monto que vendió la empresa en cada uno de sus rubros</w:t>
      </w:r>
    </w:p>
    <w:p w14:paraId="057F027A" w14:textId="77777777" w:rsidR="00697A06" w:rsidRPr="00DA5D7E" w:rsidRDefault="00DA5D7E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748EB6EB" w14:textId="77777777" w:rsidR="005F2B30" w:rsidRPr="00DA5D7E" w:rsidRDefault="00697A06" w:rsidP="0008535F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220C42D8" w14:textId="7292BE04" w:rsidR="004F3441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Ventas por sanitarios.</w:t>
      </w:r>
    </w:p>
    <w:p w14:paraId="1138B466" w14:textId="5AD9DA26" w:rsidR="001C0673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Ventas por electricidad.</w:t>
      </w:r>
    </w:p>
    <w:p w14:paraId="4B6D1A7B" w14:textId="1391C907" w:rsidR="00B64F96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Ventas por gas.</w:t>
      </w:r>
    </w:p>
    <w:p w14:paraId="6214B6D3" w14:textId="441277FC" w:rsidR="001C0673" w:rsidRPr="00C00DE8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Ventas por otros.</w:t>
      </w:r>
    </w:p>
    <w:p w14:paraId="339DBB7F" w14:textId="77777777" w:rsidR="00697A06" w:rsidRPr="005F2B30" w:rsidRDefault="00697A06" w:rsidP="0008535F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452ED6AC" w14:textId="246A7505" w:rsidR="004F3441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 Mensual</w:t>
      </w:r>
    </w:p>
    <w:p w14:paraId="30EE4EAA" w14:textId="1A88ACEB" w:rsidR="00B64F96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Porcentaje sanitarios (0.25)</w:t>
      </w:r>
    </w:p>
    <w:p w14:paraId="085E60DB" w14:textId="0F6B75B8" w:rsidR="001C0673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Porcentaje electricidad (0.4)</w:t>
      </w:r>
    </w:p>
    <w:p w14:paraId="288FC5AC" w14:textId="1EC61412" w:rsidR="001C0673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Porcentaje gas (0.3)</w:t>
      </w:r>
    </w:p>
    <w:p w14:paraId="2FFCB900" w14:textId="7EBE2200" w:rsidR="001C0673" w:rsidRPr="00C00DE8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Porcentaje otros (0.05)</w:t>
      </w:r>
    </w:p>
    <w:p w14:paraId="414CA2DB" w14:textId="77777777" w:rsidR="00697A06" w:rsidRPr="005F2B30" w:rsidRDefault="00697A06" w:rsidP="0008535F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34106FE5" w14:textId="1737FB7F" w:rsidR="004F3441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Obtener Venta mensual </w:t>
      </w:r>
      <w:r>
        <w:rPr>
          <w:rFonts w:cs="Arial"/>
          <w:color w:val="000000"/>
          <w:sz w:val="20"/>
        </w:rPr>
        <w:tab/>
      </w:r>
    </w:p>
    <w:p w14:paraId="75A170D7" w14:textId="5FB35515" w:rsidR="00B64F96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Ventas por Sanitarios </w:t>
      </w:r>
      <w:r>
        <w:rPr>
          <w:rFonts w:cs="Calibri"/>
          <w:color w:val="000000"/>
          <w:sz w:val="20"/>
        </w:rPr>
        <w:t>←</w:t>
      </w:r>
      <w:r>
        <w:rPr>
          <w:rFonts w:cs="Arial"/>
          <w:color w:val="000000"/>
          <w:sz w:val="20"/>
        </w:rPr>
        <w:t xml:space="preserve"> Venta Mensual * Porcentaje sanitarios</w:t>
      </w:r>
    </w:p>
    <w:p w14:paraId="7DD3FFDC" w14:textId="48DCD97A" w:rsidR="001C0673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Ventas por Sanitarios </w:t>
      </w:r>
      <w:r>
        <w:rPr>
          <w:rFonts w:cs="Calibri"/>
          <w:color w:val="000000"/>
          <w:sz w:val="20"/>
        </w:rPr>
        <w:t>←</w:t>
      </w:r>
      <w:r>
        <w:rPr>
          <w:rFonts w:cs="Arial"/>
          <w:color w:val="000000"/>
          <w:sz w:val="20"/>
        </w:rPr>
        <w:t xml:space="preserve"> Venta Mensual * Porcentaje electricidad</w:t>
      </w:r>
    </w:p>
    <w:p w14:paraId="5B8FFA01" w14:textId="6F15011E" w:rsidR="001C0673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Ventas por Sanitarios </w:t>
      </w:r>
      <w:r>
        <w:rPr>
          <w:rFonts w:cs="Calibri"/>
          <w:color w:val="000000"/>
          <w:sz w:val="20"/>
        </w:rPr>
        <w:t>←</w:t>
      </w:r>
      <w:r>
        <w:rPr>
          <w:rFonts w:cs="Arial"/>
          <w:color w:val="000000"/>
          <w:sz w:val="20"/>
        </w:rPr>
        <w:t xml:space="preserve"> Venta Mensual * Porcentaje gas</w:t>
      </w:r>
    </w:p>
    <w:p w14:paraId="13D8C5DA" w14:textId="2033E9E7" w:rsidR="001C0673" w:rsidRPr="00C00DE8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lastRenderedPageBreak/>
        <w:t xml:space="preserve">Ventas por Sanitarios </w:t>
      </w:r>
      <w:r>
        <w:rPr>
          <w:rFonts w:cs="Calibri"/>
          <w:color w:val="000000"/>
          <w:sz w:val="20"/>
        </w:rPr>
        <w:t>←</w:t>
      </w:r>
      <w:r>
        <w:rPr>
          <w:rFonts w:cs="Arial"/>
          <w:color w:val="000000"/>
          <w:sz w:val="20"/>
        </w:rPr>
        <w:t xml:space="preserve"> Venta Mensual * Porcentaje otros</w:t>
      </w:r>
    </w:p>
    <w:p w14:paraId="4D72E157" w14:textId="77777777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4B3B9C8C" w14:textId="270A28D2" w:rsidR="00C00DE8" w:rsidRDefault="00026710" w:rsidP="00026710">
      <w:pPr>
        <w:pStyle w:val="Prrafodelista"/>
        <w:numPr>
          <w:ilvl w:val="0"/>
          <w:numId w:val="7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de Evaluación.</w:t>
      </w:r>
    </w:p>
    <w:p w14:paraId="75DA2E10" w14:textId="2F1B4325" w:rsidR="00A67E81" w:rsidRPr="00026710" w:rsidRDefault="00A67E81" w:rsidP="00026710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4E262348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67E81" w:rsidRPr="009C3234" w14:paraId="30AE2EA2" w14:textId="77777777" w:rsidTr="0008535F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246A9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199F69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054B59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2864C2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4F3441" w:rsidRPr="009C3234" w14:paraId="6FB14E12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53FD39F" w14:textId="77777777" w:rsidR="004F3441" w:rsidRPr="00CD6ED2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CA63B47" w14:textId="596DD06E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VS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3CD555" w14:textId="64B4664B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D0DCBF" w14:textId="2E680580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Ventas por sanitarios</w:t>
            </w:r>
          </w:p>
        </w:tc>
      </w:tr>
      <w:tr w:rsidR="004F3441" w:rsidRPr="009C3234" w14:paraId="3442B23A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00CFBB5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210947" w14:textId="60CC2E2B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VE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76D96F3" w14:textId="5CCC5115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244CB93" w14:textId="69CA38F7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Ventas por electricidad</w:t>
            </w:r>
          </w:p>
        </w:tc>
      </w:tr>
      <w:tr w:rsidR="004F3441" w:rsidRPr="009C3234" w14:paraId="2300F9D7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DBC1D27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B76950" w14:textId="388FB238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VG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4FFD8C" w14:textId="4684F818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Real 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6BEDBBF" w14:textId="43588F1A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Ventas por gas </w:t>
            </w:r>
          </w:p>
        </w:tc>
      </w:tr>
      <w:tr w:rsidR="004F3441" w:rsidRPr="009C3234" w14:paraId="7A5B668D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77D8392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52D6968" w14:textId="637344D1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VO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A318DE0" w14:textId="60D33C33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A1CB513" w14:textId="1F4F3916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Ventas por otros</w:t>
            </w:r>
          </w:p>
        </w:tc>
      </w:tr>
      <w:tr w:rsidR="005F2B30" w:rsidRPr="009C3234" w14:paraId="767444C6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F7A2875" w14:textId="3776A08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6EE673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8B8A5E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4801A7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268C087D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57F495A" w14:textId="77777777" w:rsidR="004F3441" w:rsidRPr="009C3234" w:rsidRDefault="004F344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2DF169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9342A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71D884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710278D1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2E5BCB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845BAB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BD73E7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145B61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06E1EF4D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67E81" w:rsidRPr="009C3234" w14:paraId="2B6FFA1A" w14:textId="77777777" w:rsidTr="0008535F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A61CBD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A9483E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45343C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F1C71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2429D" w:rsidRPr="009C3234" w14:paraId="5AFB3472" w14:textId="77777777" w:rsidTr="00026710">
        <w:trPr>
          <w:cantSplit/>
          <w:trHeight w:val="283"/>
          <w:jc w:val="center"/>
        </w:trPr>
        <w:tc>
          <w:tcPr>
            <w:tcW w:w="114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DA8021" w14:textId="77777777" w:rsidR="0002429D" w:rsidRPr="00A67E8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722CCF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2DCB3B" w14:textId="2AA582AA" w:rsidR="0002429D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VM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DA7298" w14:textId="115E5DA3" w:rsidR="0002429D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6B1B18" w14:textId="5B373684" w:rsidR="0002429D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Ventas Mensuales </w:t>
            </w:r>
          </w:p>
        </w:tc>
      </w:tr>
      <w:tr w:rsidR="005F2B30" w:rsidRPr="009C3234" w14:paraId="11F657A0" w14:textId="77777777" w:rsidTr="00026710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02DFE308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2155DAE" w14:textId="7C30FD3D" w:rsidR="005F2B30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8B7C9C2" w14:textId="282A18A9" w:rsidR="005F2B30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DC3F762" w14:textId="2F0F0ECC" w:rsidR="005F2B30" w:rsidRPr="009C3234" w:rsidRDefault="00C4028B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*0.25 (</w:t>
            </w:r>
            <w:r w:rsidR="00026710">
              <w:rPr>
                <w:rFonts w:cs="Arial"/>
                <w:color w:val="000000"/>
                <w:sz w:val="20"/>
                <w:szCs w:val="20"/>
              </w:rPr>
              <w:t>Porcentaje ventas por sanitarios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5F2B30" w:rsidRPr="009C3234" w14:paraId="7B4E0D08" w14:textId="77777777" w:rsidTr="00026710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28C53B1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737A7A" w14:textId="7110664A" w:rsidR="005F2B30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PE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2E779C" w14:textId="54DB0065" w:rsidR="005F2B30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2AF549E" w14:textId="772A5BC2" w:rsidR="005F2B30" w:rsidRPr="009C3234" w:rsidRDefault="00C4028B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*0.4 (</w:t>
            </w:r>
            <w:r w:rsidR="00026710">
              <w:rPr>
                <w:rFonts w:cs="Arial"/>
                <w:color w:val="000000"/>
                <w:sz w:val="20"/>
                <w:szCs w:val="20"/>
              </w:rPr>
              <w:t>Porcentaje ventas por electricidad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026710" w:rsidRPr="009C3234" w14:paraId="21080D28" w14:textId="77777777" w:rsidTr="00026710">
        <w:trPr>
          <w:cantSplit/>
          <w:trHeight w:val="283"/>
          <w:jc w:val="center"/>
        </w:trPr>
        <w:tc>
          <w:tcPr>
            <w:tcW w:w="2615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1D87D94" w14:textId="645EB41F" w:rsidR="00026710" w:rsidRPr="009C3234" w:rsidRDefault="00026710" w:rsidP="00026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956672A" w14:textId="1D442270" w:rsidR="00026710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PG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C08C46" w14:textId="09559696" w:rsidR="00026710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D24759" w14:textId="31647D5E" w:rsidR="00026710" w:rsidRDefault="00C4028B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*0.3 (</w:t>
            </w:r>
            <w:r w:rsidR="00026710">
              <w:rPr>
                <w:rFonts w:cs="Arial"/>
                <w:color w:val="000000"/>
                <w:sz w:val="20"/>
                <w:szCs w:val="20"/>
              </w:rPr>
              <w:t>Porcentaje ventas por gas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026710" w:rsidRPr="009C3234" w14:paraId="0F861AF1" w14:textId="77777777" w:rsidTr="00026710">
        <w:trPr>
          <w:cantSplit/>
          <w:trHeight w:val="350"/>
          <w:jc w:val="center"/>
        </w:trPr>
        <w:tc>
          <w:tcPr>
            <w:tcW w:w="2615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AE0CB0" w14:textId="77777777" w:rsidR="00026710" w:rsidRPr="009C3234" w:rsidRDefault="00026710" w:rsidP="00026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29BD1D" w14:textId="25DF1173" w:rsidR="00026710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PO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48E113" w14:textId="7A15CF10" w:rsidR="00026710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EF39B8" w14:textId="169D737F" w:rsidR="00026710" w:rsidRDefault="00C4028B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*0.05 (</w:t>
            </w:r>
            <w:r w:rsidR="00026710">
              <w:rPr>
                <w:rFonts w:cs="Arial"/>
                <w:color w:val="000000"/>
                <w:sz w:val="20"/>
                <w:szCs w:val="20"/>
              </w:rPr>
              <w:t>Porcentaje ventas por otros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</w:tbl>
    <w:p w14:paraId="07EC4D59" w14:textId="77777777" w:rsidR="00026710" w:rsidRDefault="00026710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</w:p>
    <w:p w14:paraId="7C56F1BA" w14:textId="4E39512F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A67E81" w:rsidRPr="009C3234" w14:paraId="6B54EB01" w14:textId="77777777" w:rsidTr="0008535F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84564C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EF607A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11375F9F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3C87887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C4B3ED" w14:textId="037C121C" w:rsidR="00026710" w:rsidRPr="009C3234" w:rsidRDefault="00026710" w:rsidP="00C00DE8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Cargar VM</w:t>
            </w:r>
          </w:p>
        </w:tc>
      </w:tr>
      <w:tr w:rsidR="00A67E81" w:rsidRPr="009C3234" w14:paraId="7AC375E3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45C060B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9609F13" w14:textId="1CA1788D" w:rsidR="00A67E8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VS</w:t>
            </w:r>
            <w:r w:rsidR="009C1367">
              <w:rPr>
                <w:rFonts w:cs="Arial"/>
                <w:bCs/>
                <w:color w:val="000000"/>
                <w:sz w:val="20"/>
                <w:szCs w:val="20"/>
              </w:rPr>
              <w:t>=MS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*</w:t>
            </w:r>
            <w:r w:rsidR="009C1367">
              <w:rPr>
                <w:rFonts w:cs="Arial"/>
                <w:bCs/>
                <w:color w:val="000000"/>
                <w:sz w:val="20"/>
                <w:szCs w:val="20"/>
              </w:rPr>
              <w:t>PS</w:t>
            </w:r>
          </w:p>
        </w:tc>
      </w:tr>
      <w:tr w:rsidR="0002429D" w:rsidRPr="009C3234" w14:paraId="6A2D98B7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8E8B70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8818D5" w14:textId="725D7FA3" w:rsidR="0002429D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VE=MS*PE</w:t>
            </w:r>
          </w:p>
        </w:tc>
      </w:tr>
      <w:tr w:rsidR="0002429D" w:rsidRPr="009C3234" w14:paraId="5F003C0A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488FB3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4BDC375" w14:textId="4C9EBA1C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VG</w:t>
            </w:r>
            <w:r>
              <w:rPr>
                <w:rFonts w:cs="Arial"/>
                <w:color w:val="000000"/>
                <w:sz w:val="20"/>
                <w:szCs w:val="20"/>
              </w:rPr>
              <w:t>=MS</w:t>
            </w:r>
            <w:r w:rsidRPr="009C1367">
              <w:rPr>
                <w:rFonts w:cs="Arial"/>
                <w:color w:val="000000"/>
                <w:sz w:val="20"/>
                <w:szCs w:val="20"/>
              </w:rPr>
              <w:t>*PG</w:t>
            </w:r>
          </w:p>
        </w:tc>
      </w:tr>
      <w:tr w:rsidR="009C1367" w:rsidRPr="009C3234" w14:paraId="4AB5677E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22C849" w14:textId="11A3C7D4" w:rsidR="009C1367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B6A5E6D" w14:textId="630908D8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VO</w:t>
            </w:r>
            <w:r>
              <w:rPr>
                <w:rFonts w:cs="Arial"/>
                <w:color w:val="000000"/>
                <w:sz w:val="20"/>
                <w:szCs w:val="20"/>
              </w:rPr>
              <w:t>=MS</w:t>
            </w:r>
            <w:r w:rsidRPr="009C1367">
              <w:rPr>
                <w:rFonts w:cs="Arial"/>
                <w:color w:val="000000"/>
                <w:sz w:val="20"/>
                <w:szCs w:val="20"/>
              </w:rPr>
              <w:t>*PO</w:t>
            </w:r>
          </w:p>
        </w:tc>
      </w:tr>
      <w:tr w:rsidR="009C1367" w:rsidRPr="009C3234" w14:paraId="5C5F4A25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C9EE7A8" w14:textId="52121981" w:rsidR="009C1367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29DF10" w14:textId="383E8F9C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Mostrar VS</w:t>
            </w:r>
          </w:p>
        </w:tc>
      </w:tr>
      <w:tr w:rsidR="009C1367" w:rsidRPr="009C3234" w14:paraId="52F37041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905524" w14:textId="2FDB87A0" w:rsidR="009C1367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1F0AF0" w14:textId="20DD5015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Mostrar VE</w:t>
            </w:r>
          </w:p>
        </w:tc>
      </w:tr>
      <w:tr w:rsidR="009C1367" w:rsidRPr="009C3234" w14:paraId="7030EAF2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895B3C" w14:textId="4BAAB565" w:rsidR="009C1367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7DE7C2" w14:textId="1BD8B206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Mostrar VG</w:t>
            </w:r>
          </w:p>
        </w:tc>
      </w:tr>
      <w:tr w:rsidR="009C1367" w:rsidRPr="009C3234" w14:paraId="14EF402A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A5FBE1" w14:textId="1649938C" w:rsid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09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BCD2CA" w14:textId="171BD5F7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Mostrar VO</w:t>
            </w:r>
          </w:p>
        </w:tc>
      </w:tr>
    </w:tbl>
    <w:p w14:paraId="270C31FD" w14:textId="24118EEE" w:rsidR="00A67E81" w:rsidRDefault="00A67E81" w:rsidP="00697A06">
      <w:pPr>
        <w:spacing w:after="0" w:line="240" w:lineRule="auto"/>
      </w:pPr>
    </w:p>
    <w:p w14:paraId="69D28AA4" w14:textId="63A01120" w:rsidR="009C1367" w:rsidRDefault="009C1367" w:rsidP="009C1367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>Ejercicio: 2</w:t>
      </w:r>
    </w:p>
    <w:p w14:paraId="4236C095" w14:textId="77777777" w:rsidR="009C1367" w:rsidRDefault="009C1367" w:rsidP="009C1367">
      <w:pPr>
        <w:spacing w:before="120" w:after="120" w:line="240" w:lineRule="auto"/>
      </w:pPr>
      <w:r>
        <w:rPr>
          <w:b/>
          <w:sz w:val="24"/>
        </w:rPr>
        <w:t xml:space="preserve">Enunciado: </w:t>
      </w:r>
      <w:r>
        <w:t xml:space="preserve">Dados 3 números A, B y C cualquiera. Realizar lo que en cada caso se pida. SE PIDE </w:t>
      </w:r>
    </w:p>
    <w:p w14:paraId="577E1F1C" w14:textId="77777777" w:rsidR="009C1367" w:rsidRDefault="009C1367" w:rsidP="009C1367">
      <w:pPr>
        <w:spacing w:before="120" w:after="120" w:line="240" w:lineRule="auto"/>
      </w:pPr>
      <w:r>
        <w:t xml:space="preserve">a. Si A es menor a C: Mostrar el resultado del producto de A y C. y Mostrar un mensaje indicando si dicho resultado es positivo o negativo. </w:t>
      </w:r>
    </w:p>
    <w:p w14:paraId="4D1D9257" w14:textId="4986E7F9" w:rsidR="009C1367" w:rsidRPr="0008535F" w:rsidRDefault="009C1367" w:rsidP="009C1367">
      <w:pPr>
        <w:spacing w:before="120" w:after="120" w:line="240" w:lineRule="auto"/>
        <w:rPr>
          <w:b/>
          <w:sz w:val="24"/>
        </w:rPr>
      </w:pPr>
      <w:r>
        <w:t>b. Si C es Mayor a B: Mostrar el resultado de dividir B y C. Tener en cuenta que no se puede dividir en cero.</w:t>
      </w:r>
    </w:p>
    <w:p w14:paraId="0283E881" w14:textId="77777777" w:rsidR="009C1367" w:rsidRPr="00DA5D7E" w:rsidRDefault="009C1367" w:rsidP="009C136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197B48A0" w14:textId="77777777" w:rsidR="009C1367" w:rsidRPr="00DA5D7E" w:rsidRDefault="009C1367" w:rsidP="009C1367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299DD89A" w14:textId="0D34545A" w:rsidR="009C1367" w:rsidRDefault="007819AD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Resultado1</w:t>
      </w:r>
      <w:r w:rsidR="009F218D">
        <w:rPr>
          <w:rFonts w:cs="Arial"/>
          <w:color w:val="000000"/>
          <w:sz w:val="20"/>
        </w:rPr>
        <w:t>P</w:t>
      </w:r>
      <w:r>
        <w:rPr>
          <w:rFonts w:cs="Arial"/>
          <w:color w:val="000000"/>
          <w:sz w:val="20"/>
        </w:rPr>
        <w:t>ositivo</w:t>
      </w:r>
      <w:r w:rsidR="00601013">
        <w:rPr>
          <w:rFonts w:cs="Arial"/>
          <w:color w:val="000000"/>
          <w:sz w:val="20"/>
        </w:rPr>
        <w:tab/>
      </w:r>
    </w:p>
    <w:p w14:paraId="278B5873" w14:textId="0DAE1B9E" w:rsidR="009C1367" w:rsidRDefault="007819AD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Resultado1Negativo</w:t>
      </w:r>
    </w:p>
    <w:p w14:paraId="602E4F3A" w14:textId="7602D0DB" w:rsidR="00601013" w:rsidRPr="00C00DE8" w:rsidRDefault="007819AD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Resultado2</w:t>
      </w:r>
    </w:p>
    <w:p w14:paraId="27CCF8B7" w14:textId="77777777" w:rsidR="009C1367" w:rsidRPr="005F2B30" w:rsidRDefault="009C1367" w:rsidP="009C136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7D6E3C26" w14:textId="6FE4B81A" w:rsidR="009C1367" w:rsidRDefault="009C1367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A</w:t>
      </w:r>
    </w:p>
    <w:p w14:paraId="09067C70" w14:textId="2E2C2DC5" w:rsidR="009C1367" w:rsidRDefault="009C1367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B</w:t>
      </w:r>
    </w:p>
    <w:p w14:paraId="1CA37B29" w14:textId="32D9EDAA" w:rsidR="009C1367" w:rsidRPr="00C00DE8" w:rsidRDefault="00601013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</w:t>
      </w:r>
    </w:p>
    <w:p w14:paraId="58E08743" w14:textId="77777777" w:rsidR="009C1367" w:rsidRPr="005F2B30" w:rsidRDefault="009C1367" w:rsidP="009C136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54F4A28B" w14:textId="0BA6FED3" w:rsidR="009F704D" w:rsidRDefault="009F704D" w:rsidP="009C1367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Cargar Números.</w:t>
      </w:r>
    </w:p>
    <w:p w14:paraId="2890564E" w14:textId="0D772FE4" w:rsidR="009F704D" w:rsidRDefault="009F704D" w:rsidP="009F704D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A&lt;C </w:t>
      </w:r>
      <w:r>
        <w:rPr>
          <w:rFonts w:cs="Calibri"/>
          <w:color w:val="000000"/>
          <w:sz w:val="20"/>
        </w:rPr>
        <w:t>→</w:t>
      </w:r>
      <w:r w:rsidRPr="009F704D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D=A*C</w:t>
      </w:r>
    </w:p>
    <w:p w14:paraId="30750490" w14:textId="0AC1328D" w:rsidR="009F704D" w:rsidRPr="009F704D" w:rsidRDefault="009F704D" w:rsidP="009F704D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D&gt;0 </w:t>
      </w:r>
      <w:r>
        <w:rPr>
          <w:rFonts w:cs="Calibri"/>
          <w:color w:val="000000"/>
          <w:sz w:val="20"/>
        </w:rPr>
        <w:t xml:space="preserve">→ Mostrar </w:t>
      </w:r>
      <w:r w:rsidR="00601013">
        <w:rPr>
          <w:rFonts w:cs="Calibri"/>
          <w:color w:val="000000"/>
          <w:sz w:val="20"/>
        </w:rPr>
        <w:t xml:space="preserve">D Y </w:t>
      </w:r>
      <w:r>
        <w:rPr>
          <w:rFonts w:cs="Calibri"/>
          <w:color w:val="000000"/>
          <w:sz w:val="20"/>
        </w:rPr>
        <w:t>“positivo”</w:t>
      </w:r>
    </w:p>
    <w:p w14:paraId="30F5C589" w14:textId="6BA9E07D" w:rsidR="009F704D" w:rsidRPr="009F704D" w:rsidRDefault="009F704D" w:rsidP="009F704D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D&lt;0 </w:t>
      </w:r>
      <w:r>
        <w:rPr>
          <w:rFonts w:cs="Calibri"/>
          <w:color w:val="000000"/>
          <w:sz w:val="20"/>
        </w:rPr>
        <w:t>→ Mostrar</w:t>
      </w:r>
      <w:r w:rsidR="00601013">
        <w:rPr>
          <w:rFonts w:cs="Calibri"/>
          <w:color w:val="000000"/>
          <w:sz w:val="20"/>
        </w:rPr>
        <w:t xml:space="preserve"> D y</w:t>
      </w:r>
      <w:r>
        <w:rPr>
          <w:rFonts w:cs="Calibri"/>
          <w:color w:val="000000"/>
          <w:sz w:val="20"/>
        </w:rPr>
        <w:t xml:space="preserve"> “negativo”</w:t>
      </w:r>
    </w:p>
    <w:p w14:paraId="0EA63638" w14:textId="3B2C7E18" w:rsidR="009F704D" w:rsidRDefault="009F704D" w:rsidP="009F704D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</w:t>
      </w:r>
      <w:r w:rsidR="00601013">
        <w:rPr>
          <w:rFonts w:cs="Arial"/>
          <w:color w:val="000000"/>
          <w:sz w:val="20"/>
        </w:rPr>
        <w:t>(</w:t>
      </w:r>
      <w:r>
        <w:rPr>
          <w:rFonts w:cs="Arial"/>
          <w:color w:val="000000"/>
          <w:sz w:val="20"/>
        </w:rPr>
        <w:t>C</w:t>
      </w:r>
      <w:r w:rsidR="00601013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!= 0</w:t>
      </w:r>
      <w:r w:rsidR="00601013">
        <w:rPr>
          <w:rFonts w:cs="Arial"/>
          <w:color w:val="000000"/>
          <w:sz w:val="20"/>
        </w:rPr>
        <w:t>)</w:t>
      </w:r>
      <w:r>
        <w:rPr>
          <w:rFonts w:cs="Arial"/>
          <w:color w:val="000000"/>
          <w:sz w:val="20"/>
        </w:rPr>
        <w:t xml:space="preserve"> </w:t>
      </w:r>
      <w:r w:rsidR="00601013">
        <w:rPr>
          <w:rFonts w:cs="Arial"/>
          <w:color w:val="000000"/>
          <w:sz w:val="20"/>
        </w:rPr>
        <w:t>Y (</w:t>
      </w:r>
      <w:r>
        <w:rPr>
          <w:rFonts w:cs="Arial"/>
          <w:color w:val="000000"/>
          <w:sz w:val="20"/>
        </w:rPr>
        <w:t>C&gt;B</w:t>
      </w:r>
      <w:r w:rsidR="00601013">
        <w:rPr>
          <w:rFonts w:cs="Arial"/>
          <w:color w:val="000000"/>
          <w:sz w:val="20"/>
        </w:rPr>
        <w:t>)</w:t>
      </w:r>
      <w:r>
        <w:rPr>
          <w:rFonts w:cs="Arial"/>
          <w:color w:val="000000"/>
          <w:sz w:val="20"/>
        </w:rPr>
        <w:t xml:space="preserve"> </w:t>
      </w:r>
      <w:r>
        <w:rPr>
          <w:rFonts w:cs="Calibri"/>
          <w:color w:val="000000"/>
          <w:sz w:val="20"/>
        </w:rPr>
        <w:t>→</w:t>
      </w:r>
      <w:r w:rsidRPr="009F704D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E=B/C</w:t>
      </w:r>
    </w:p>
    <w:p w14:paraId="4EE27B33" w14:textId="2733B1C3" w:rsidR="009F704D" w:rsidRPr="009F704D" w:rsidRDefault="009F704D" w:rsidP="00601013">
      <w:pPr>
        <w:pStyle w:val="Prrafodelista"/>
        <w:autoSpaceDE w:val="0"/>
        <w:autoSpaceDN w:val="0"/>
        <w:adjustRightInd w:val="0"/>
        <w:ind w:left="0"/>
        <w:contextualSpacing w:val="0"/>
        <w:jc w:val="both"/>
        <w:rPr>
          <w:rFonts w:cs="Arial"/>
          <w:color w:val="000000"/>
          <w:sz w:val="20"/>
        </w:rPr>
      </w:pPr>
    </w:p>
    <w:p w14:paraId="07FAF1FE" w14:textId="77777777" w:rsidR="009C1367" w:rsidRPr="00C00DE8" w:rsidRDefault="009C1367" w:rsidP="009C136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131AA42B" w14:textId="075391D7" w:rsidR="00216E31" w:rsidRDefault="0056222F" w:rsidP="00D40A56">
      <w:pPr>
        <w:pStyle w:val="Prrafodelista"/>
        <w:numPr>
          <w:ilvl w:val="0"/>
          <w:numId w:val="7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 w:rsidRPr="00216E31">
        <w:rPr>
          <w:rFonts w:cs="Arial"/>
          <w:color w:val="000000"/>
          <w:sz w:val="20"/>
        </w:rPr>
        <w:t xml:space="preserve">Problema de </w:t>
      </w:r>
      <w:r w:rsidR="00216E31" w:rsidRPr="00216E31">
        <w:rPr>
          <w:rFonts w:cs="Arial"/>
          <w:color w:val="000000"/>
          <w:sz w:val="20"/>
        </w:rPr>
        <w:t>Evaluación.</w:t>
      </w:r>
    </w:p>
    <w:p w14:paraId="5AF9B902" w14:textId="62A94721" w:rsidR="009C1367" w:rsidRPr="00216E31" w:rsidRDefault="009C1367" w:rsidP="00D40A56">
      <w:pPr>
        <w:pStyle w:val="Prrafodelista"/>
        <w:numPr>
          <w:ilvl w:val="0"/>
          <w:numId w:val="7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 w:rsidRPr="00216E31">
        <w:rPr>
          <w:rFonts w:cs="Arial"/>
          <w:color w:val="000000"/>
          <w:sz w:val="20"/>
        </w:rPr>
        <w:br w:type="page"/>
      </w:r>
    </w:p>
    <w:p w14:paraId="393B727F" w14:textId="77777777" w:rsidR="009C1367" w:rsidRPr="00C00DE8" w:rsidRDefault="009C1367" w:rsidP="009C136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38A433C6" w14:textId="77777777" w:rsidR="009C1367" w:rsidRPr="005F2B30" w:rsidRDefault="009C1367" w:rsidP="009C1367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2140"/>
        <w:gridCol w:w="1985"/>
        <w:gridCol w:w="5268"/>
      </w:tblGrid>
      <w:tr w:rsidR="009C1367" w:rsidRPr="009C3234" w14:paraId="3A2778AC" w14:textId="77777777" w:rsidTr="007819AD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631145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9A2B7B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82D5FC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582F9E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C1367" w:rsidRPr="009C3234" w14:paraId="68CB7564" w14:textId="77777777" w:rsidTr="007819AD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74D21C6" w14:textId="77777777" w:rsidR="009C1367" w:rsidRPr="00CD6ED2" w:rsidRDefault="009C1367" w:rsidP="007F00AB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214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1560C1" w14:textId="0A4B5F14" w:rsidR="009C1367" w:rsidRPr="009C3234" w:rsidRDefault="007819A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Resultado1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2D8BF4" w14:textId="1C529A0D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alfanumérico</w:t>
            </w:r>
          </w:p>
        </w:tc>
        <w:tc>
          <w:tcPr>
            <w:tcW w:w="526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5EE031" w14:textId="0EB87996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Resultado del producto </w:t>
            </w:r>
          </w:p>
        </w:tc>
      </w:tr>
      <w:tr w:rsidR="009F218D" w:rsidRPr="009C3234" w14:paraId="0E229FCA" w14:textId="77777777" w:rsidTr="007819AD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6AE8707" w14:textId="77777777" w:rsidR="009F218D" w:rsidRPr="007B7266" w:rsidRDefault="009F218D" w:rsidP="009F218D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7F13D9" w14:textId="50318B87" w:rsidR="009F218D" w:rsidRPr="009C3234" w:rsidRDefault="007819A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Resultado2</w:t>
            </w:r>
          </w:p>
        </w:tc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62952C9" w14:textId="5704D521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26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A59B286" w14:textId="63CDFC95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Resultado división B y C</w:t>
            </w:r>
          </w:p>
        </w:tc>
      </w:tr>
      <w:tr w:rsidR="009F218D" w:rsidRPr="009C3234" w14:paraId="398A2E0F" w14:textId="77777777" w:rsidTr="007819AD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58CB71" w14:textId="77777777" w:rsidR="009F218D" w:rsidRPr="007B7266" w:rsidRDefault="009F218D" w:rsidP="009F218D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6819DB2" w14:textId="5BE67449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58B81DD" w14:textId="5BD96569" w:rsidR="009F218D" w:rsidRPr="009C3234" w:rsidRDefault="007819A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26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401F112" w14:textId="3B6B5EFF" w:rsidR="009F218D" w:rsidRPr="009C3234" w:rsidRDefault="007819A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En caso de ser C&gt;B y C=0</w:t>
            </w:r>
          </w:p>
        </w:tc>
      </w:tr>
      <w:tr w:rsidR="009F218D" w:rsidRPr="009C3234" w14:paraId="7C06D1FB" w14:textId="77777777" w:rsidTr="007819AD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515CC38" w14:textId="77777777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214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4840DC" w14:textId="6C5D5A3D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ECFA75" w14:textId="361C4EF2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26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513FBB" w14:textId="3063D88A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Resultado1&lt;0 </w:t>
            </w:r>
          </w:p>
        </w:tc>
      </w:tr>
      <w:tr w:rsidR="009F218D" w:rsidRPr="009C3234" w14:paraId="3B9F0C98" w14:textId="77777777" w:rsidTr="007819AD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CB27D5A" w14:textId="77777777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7FA037" w14:textId="77DB71B8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</w:t>
            </w:r>
          </w:p>
        </w:tc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932327F" w14:textId="488761E1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26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C82E25" w14:textId="355C6912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Resultado1&gt;0</w:t>
            </w:r>
          </w:p>
        </w:tc>
      </w:tr>
      <w:tr w:rsidR="00D64D95" w:rsidRPr="009C3234" w14:paraId="4C55DD00" w14:textId="77777777" w:rsidTr="007819AD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B3042D" w14:textId="77777777" w:rsidR="00D64D95" w:rsidRPr="009C3234" w:rsidRDefault="00D64D95" w:rsidP="00D64D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B40DD5" w14:textId="3307F6AD" w:rsidR="00D64D95" w:rsidRPr="009C3234" w:rsidRDefault="00D64D95" w:rsidP="00D64D9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</w:t>
            </w:r>
          </w:p>
        </w:tc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839C44" w14:textId="5D1250A5" w:rsidR="00D64D95" w:rsidRPr="009C3234" w:rsidRDefault="00D64D95" w:rsidP="00D64D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26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0EA829" w14:textId="62D0C02D" w:rsidR="00D64D95" w:rsidRPr="009C3234" w:rsidRDefault="0056222F" w:rsidP="00D64D9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Caso division por cero</w:t>
            </w:r>
          </w:p>
        </w:tc>
      </w:tr>
    </w:tbl>
    <w:p w14:paraId="150C1402" w14:textId="77777777" w:rsidR="009C1367" w:rsidRPr="005F2B30" w:rsidRDefault="009C1367" w:rsidP="009C136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9C1367" w:rsidRPr="009C3234" w14:paraId="09385AA7" w14:textId="77777777" w:rsidTr="007F00AB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683D63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07BC55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D0D9A6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3AAE29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C1367" w:rsidRPr="009C3234" w14:paraId="023EFFBF" w14:textId="77777777" w:rsidTr="007F00AB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FA609B" w14:textId="77777777" w:rsidR="009C1367" w:rsidRPr="00A67E81" w:rsidRDefault="009C1367" w:rsidP="007F00AB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D58ED08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8A13C4" w14:textId="3B6344C9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A, B, C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7250118" w14:textId="12F3792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Reales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1A7ED14" w14:textId="177FA735" w:rsidR="009C1367" w:rsidRPr="009C3234" w:rsidRDefault="00601013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Números</w:t>
            </w:r>
            <w:r w:rsidR="009C1367">
              <w:rPr>
                <w:rFonts w:cs="Arial"/>
                <w:color w:val="000000"/>
                <w:sz w:val="20"/>
                <w:szCs w:val="20"/>
              </w:rPr>
              <w:t xml:space="preserve"> cargados </w:t>
            </w:r>
          </w:p>
        </w:tc>
      </w:tr>
      <w:tr w:rsidR="009C1367" w:rsidRPr="009C3234" w14:paraId="49FA673E" w14:textId="77777777" w:rsidTr="007F00AB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5E5EFF1" w14:textId="77777777" w:rsidR="009C1367" w:rsidRPr="00F277E1" w:rsidRDefault="009C1367" w:rsidP="007F00AB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132DB2E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0F2A09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BCC6932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BEC7968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C1367" w:rsidRPr="009C3234" w14:paraId="25795141" w14:textId="77777777" w:rsidTr="007F00AB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65794E9" w14:textId="77777777" w:rsidR="009C1367" w:rsidRPr="00F277E1" w:rsidRDefault="009C1367" w:rsidP="007F00AB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F86AE4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2961CE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99DF6B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1D05ED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C1367" w:rsidRPr="009C3234" w14:paraId="209B646D" w14:textId="77777777" w:rsidTr="007F00AB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2F03A1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8AB093C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48E2328" w14:textId="16751837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BE77FA3" w14:textId="2039EAD4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185C57" w14:textId="2F1E5BF7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Producto entre A y C</w:t>
            </w:r>
          </w:p>
        </w:tc>
      </w:tr>
      <w:tr w:rsidR="009C1367" w:rsidRPr="009C3234" w14:paraId="10DCD889" w14:textId="77777777" w:rsidTr="007F00AB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6875F4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81C8A4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FAFB7E" w14:textId="252EA689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8EE84A" w14:textId="0DE40CE5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723EB7" w14:textId="0D07F437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Cociente entre B y C</w:t>
            </w:r>
          </w:p>
        </w:tc>
      </w:tr>
      <w:tr w:rsidR="009C1367" w:rsidRPr="009C3234" w14:paraId="6AA9EEAB" w14:textId="77777777" w:rsidTr="00D64D95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36BC263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0CEF6F" w14:textId="679B44CC" w:rsidR="009C1367" w:rsidRPr="009C3234" w:rsidRDefault="00601013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4A5A42" w14:textId="1B5E7BDC" w:rsidR="009C1367" w:rsidRPr="009C3234" w:rsidRDefault="00601013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Cadena 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753CCA" w14:textId="5C27F947" w:rsidR="009C1367" w:rsidRPr="009C3234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</w:t>
            </w:r>
            <w:r w:rsidR="00601013">
              <w:rPr>
                <w:rFonts w:cs="Arial"/>
                <w:color w:val="000000"/>
                <w:sz w:val="20"/>
                <w:szCs w:val="20"/>
              </w:rPr>
              <w:t>ositivo</w:t>
            </w:r>
          </w:p>
        </w:tc>
      </w:tr>
      <w:tr w:rsidR="00D64D95" w:rsidRPr="009C3234" w14:paraId="440A5555" w14:textId="77777777" w:rsidTr="00D64D95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3BAF1B" w14:textId="77777777" w:rsidR="00D64D95" w:rsidRPr="009C3234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B95A86" w14:textId="7CC5C400" w:rsidR="00D64D95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D2BDF8" w14:textId="35A69EB6" w:rsidR="00D64D95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Cadena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CE8D2A" w14:textId="21C340C8" w:rsidR="00D64D95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Negativo</w:t>
            </w:r>
          </w:p>
        </w:tc>
      </w:tr>
      <w:tr w:rsidR="009C1367" w:rsidRPr="009C3234" w14:paraId="346BC0A0" w14:textId="77777777" w:rsidTr="00D64D95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360C70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87D0E4" w14:textId="0492F94E" w:rsidR="009C1367" w:rsidRPr="009C3234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65C17A" w14:textId="61FA7192" w:rsidR="009C1367" w:rsidRPr="009C3234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Cadena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BC2889" w14:textId="6BE22B66" w:rsidR="009C1367" w:rsidRPr="009C3234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Imposible</w:t>
            </w:r>
          </w:p>
        </w:tc>
      </w:tr>
    </w:tbl>
    <w:p w14:paraId="24C97E16" w14:textId="77777777" w:rsidR="009C1367" w:rsidRPr="005F2B30" w:rsidRDefault="009C1367" w:rsidP="009C136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9C1367" w:rsidRPr="009C3234" w14:paraId="4F3F9C37" w14:textId="77777777" w:rsidTr="007F00AB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F6E22A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4F4CBB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C1367" w:rsidRPr="009C3234" w14:paraId="5B62FE44" w14:textId="77777777" w:rsidTr="007F00AB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58D49A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E103FE" w14:textId="1D9ABF70" w:rsidR="009C1367" w:rsidRPr="009C3234" w:rsidRDefault="009F218D" w:rsidP="007F00AB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Cargar Números</w:t>
            </w:r>
          </w:p>
        </w:tc>
      </w:tr>
      <w:tr w:rsidR="009C1367" w:rsidRPr="009C3234" w14:paraId="418E0189" w14:textId="77777777" w:rsidTr="007F00AB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FC14C1E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921DCD" w14:textId="338DD326" w:rsidR="00D64D95" w:rsidRPr="00D64D95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Si A&lt;C </w:t>
            </w:r>
            <w:r>
              <w:rPr>
                <w:rFonts w:cs="Calibri"/>
                <w:color w:val="000000"/>
                <w:sz w:val="20"/>
              </w:rPr>
              <w:t>→</w:t>
            </w:r>
            <w:r w:rsidRPr="009F704D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D=A*C</w:t>
            </w:r>
          </w:p>
        </w:tc>
      </w:tr>
      <w:tr w:rsidR="009C1367" w:rsidRPr="009C3234" w14:paraId="77AE7E7C" w14:textId="77777777" w:rsidTr="007F00AB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FDDCA38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AA3C44C" w14:textId="58D9ABAC" w:rsidR="009C1367" w:rsidRPr="009C3234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D</w:t>
            </w:r>
          </w:p>
        </w:tc>
      </w:tr>
      <w:tr w:rsidR="009C1367" w:rsidRPr="009C3234" w14:paraId="072817F8" w14:textId="77777777" w:rsidTr="009F218D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374405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396016" w14:textId="740DDB9B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0"/>
              </w:rPr>
              <w:t xml:space="preserve">Si D&lt;0 </w:t>
            </w:r>
            <w:r>
              <w:rPr>
                <w:rFonts w:cs="Calibri"/>
                <w:color w:val="000000"/>
                <w:sz w:val="20"/>
              </w:rPr>
              <w:t xml:space="preserve">→ Mostrar </w:t>
            </w:r>
            <w:r w:rsidR="00D64D95">
              <w:rPr>
                <w:rFonts w:cs="Calibri"/>
                <w:color w:val="000000"/>
                <w:sz w:val="20"/>
              </w:rPr>
              <w:t>N</w:t>
            </w:r>
          </w:p>
        </w:tc>
      </w:tr>
      <w:tr w:rsidR="009F218D" w:rsidRPr="009C3234" w14:paraId="45E6209B" w14:textId="77777777" w:rsidTr="00D64D95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80A5B81" w14:textId="21027BA1" w:rsidR="009F218D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653670" w14:textId="2FE27DE8" w:rsidR="009F218D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Si D&gt;0 </w:t>
            </w:r>
            <w:r>
              <w:rPr>
                <w:rFonts w:cs="Calibri"/>
                <w:color w:val="000000"/>
                <w:sz w:val="20"/>
              </w:rPr>
              <w:t>→ Mostrar P</w:t>
            </w:r>
          </w:p>
        </w:tc>
      </w:tr>
      <w:tr w:rsidR="00D64D95" w:rsidRPr="009C3234" w14:paraId="734FFD75" w14:textId="77777777" w:rsidTr="0056222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CFF6EF" w14:textId="57736505" w:rsidR="00D64D95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40F050" w14:textId="0A25B22C" w:rsidR="00D64D95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Si </w:t>
            </w:r>
            <w:r w:rsidR="0056222F">
              <w:rPr>
                <w:rFonts w:cs="Arial"/>
                <w:color w:val="000000"/>
                <w:sz w:val="20"/>
              </w:rPr>
              <w:t>(</w:t>
            </w:r>
            <w:r>
              <w:rPr>
                <w:rFonts w:cs="Arial"/>
                <w:color w:val="000000"/>
                <w:sz w:val="20"/>
              </w:rPr>
              <w:t>C&gt;B</w:t>
            </w:r>
            <w:r w:rsidR="0056222F">
              <w:rPr>
                <w:rFonts w:cs="Arial"/>
                <w:color w:val="000000"/>
                <w:sz w:val="20"/>
              </w:rPr>
              <w:t>)</w:t>
            </w:r>
            <w:r>
              <w:rPr>
                <w:rFonts w:cs="Arial"/>
                <w:color w:val="000000"/>
                <w:sz w:val="20"/>
              </w:rPr>
              <w:t xml:space="preserve"> Y </w:t>
            </w:r>
            <w:r w:rsidR="0056222F">
              <w:rPr>
                <w:rFonts w:cs="Arial"/>
                <w:color w:val="000000"/>
                <w:sz w:val="20"/>
              </w:rPr>
              <w:t>(</w:t>
            </w:r>
            <w:r>
              <w:rPr>
                <w:rFonts w:cs="Arial"/>
                <w:color w:val="000000"/>
                <w:sz w:val="20"/>
              </w:rPr>
              <w:t>C=0</w:t>
            </w:r>
            <w:r w:rsidR="0056222F">
              <w:rPr>
                <w:rFonts w:cs="Arial"/>
                <w:color w:val="000000"/>
                <w:sz w:val="20"/>
              </w:rPr>
              <w:t>)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Calibri"/>
                <w:color w:val="000000"/>
                <w:sz w:val="20"/>
              </w:rPr>
              <w:t>→</w:t>
            </w:r>
            <w:r w:rsidR="0056222F">
              <w:rPr>
                <w:rFonts w:cs="Calibri"/>
                <w:color w:val="000000"/>
                <w:sz w:val="20"/>
              </w:rPr>
              <w:t xml:space="preserve"> Mostrar I</w:t>
            </w:r>
          </w:p>
        </w:tc>
      </w:tr>
      <w:tr w:rsidR="0056222F" w:rsidRPr="009C3234" w14:paraId="164E53F4" w14:textId="77777777" w:rsidTr="0056222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3B4A4F" w14:textId="0EE0DA91" w:rsidR="0056222F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E9E9F34" w14:textId="0569233E" w:rsidR="0056222F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SI (C&gt;B) Y (C!=0)</w:t>
            </w:r>
            <w:r>
              <w:rPr>
                <w:rFonts w:cs="Calibri"/>
                <w:color w:val="000000"/>
                <w:sz w:val="20"/>
              </w:rPr>
              <w:t xml:space="preserve"> → E=B/C</w:t>
            </w:r>
          </w:p>
        </w:tc>
      </w:tr>
      <w:tr w:rsidR="0056222F" w:rsidRPr="009C3234" w14:paraId="243730F3" w14:textId="77777777" w:rsidTr="007F00AB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EC20EA" w14:textId="45C04384" w:rsidR="0056222F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B77CB0" w14:textId="7293503F" w:rsidR="0056222F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Mostrar E</w:t>
            </w:r>
          </w:p>
        </w:tc>
      </w:tr>
    </w:tbl>
    <w:p w14:paraId="282C2ED5" w14:textId="77777777" w:rsidR="009C1367" w:rsidRDefault="009C1367" w:rsidP="009C1367">
      <w:pPr>
        <w:spacing w:after="0" w:line="240" w:lineRule="auto"/>
      </w:pPr>
    </w:p>
    <w:p w14:paraId="420D5B86" w14:textId="77777777" w:rsidR="009C1367" w:rsidRDefault="009C1367" w:rsidP="009C1367">
      <w:pPr>
        <w:pStyle w:val="Estilofidanirespuesta"/>
        <w:ind w:right="709"/>
      </w:pPr>
    </w:p>
    <w:p w14:paraId="157CFBB9" w14:textId="77777777" w:rsidR="009C1367" w:rsidRPr="005C4D3D" w:rsidRDefault="009C1367" w:rsidP="009C1367">
      <w:pPr>
        <w:pStyle w:val="Estilofidanirespuesta"/>
        <w:ind w:right="709"/>
        <w:rPr>
          <w:lang w:val="es-AR"/>
        </w:rPr>
      </w:pPr>
    </w:p>
    <w:p w14:paraId="50A4F7D5" w14:textId="73A70AE1" w:rsidR="009C1367" w:rsidRDefault="009C1367" w:rsidP="00697A06">
      <w:pPr>
        <w:spacing w:after="0" w:line="240" w:lineRule="auto"/>
      </w:pPr>
    </w:p>
    <w:p w14:paraId="6A594F26" w14:textId="7F3E56EB" w:rsidR="000A71BE" w:rsidRDefault="000A71BE" w:rsidP="00697A06">
      <w:pPr>
        <w:spacing w:after="0" w:line="240" w:lineRule="auto"/>
      </w:pPr>
    </w:p>
    <w:p w14:paraId="159967B7" w14:textId="392C9226" w:rsidR="000A71BE" w:rsidRDefault="000A71BE" w:rsidP="00697A06">
      <w:pPr>
        <w:spacing w:after="0" w:line="240" w:lineRule="auto"/>
      </w:pPr>
    </w:p>
    <w:p w14:paraId="7DEF9E42" w14:textId="6C973DBD" w:rsidR="000A71BE" w:rsidRDefault="000A71BE" w:rsidP="00697A06">
      <w:pPr>
        <w:spacing w:after="0" w:line="240" w:lineRule="auto"/>
      </w:pPr>
    </w:p>
    <w:p w14:paraId="01286DEE" w14:textId="070DF717" w:rsidR="000A71BE" w:rsidRDefault="000A71BE" w:rsidP="00697A06">
      <w:pPr>
        <w:spacing w:after="0" w:line="240" w:lineRule="auto"/>
      </w:pPr>
    </w:p>
    <w:p w14:paraId="3DCCE69A" w14:textId="78B77E97" w:rsidR="000A71BE" w:rsidRDefault="000A71BE" w:rsidP="00697A06">
      <w:pPr>
        <w:spacing w:after="0" w:line="240" w:lineRule="auto"/>
      </w:pPr>
    </w:p>
    <w:p w14:paraId="5FE0ECF5" w14:textId="62F1B6E4" w:rsidR="000A71BE" w:rsidRDefault="000A71BE" w:rsidP="000A71BE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56222F">
        <w:rPr>
          <w:b/>
          <w:sz w:val="24"/>
        </w:rPr>
        <w:t>3</w:t>
      </w:r>
    </w:p>
    <w:p w14:paraId="391C0363" w14:textId="77777777" w:rsidR="0056222F" w:rsidRDefault="000A71BE" w:rsidP="000A71BE">
      <w:pPr>
        <w:spacing w:before="120" w:after="120" w:line="240" w:lineRule="auto"/>
      </w:pPr>
      <w:r>
        <w:rPr>
          <w:b/>
          <w:sz w:val="24"/>
        </w:rPr>
        <w:t xml:space="preserve">Enunciado: </w:t>
      </w:r>
      <w:r w:rsidR="0056222F">
        <w:t xml:space="preserve">Dados 3 números enteros como datos de entradas, SE PIDE </w:t>
      </w:r>
    </w:p>
    <w:p w14:paraId="4ED787A2" w14:textId="77777777" w:rsidR="0056222F" w:rsidRDefault="0056222F" w:rsidP="000A71BE">
      <w:pPr>
        <w:spacing w:before="120" w:after="120" w:line="240" w:lineRule="auto"/>
      </w:pPr>
      <w:r>
        <w:t>a. Determinar y mostrar cuál es el menor.</w:t>
      </w:r>
    </w:p>
    <w:p w14:paraId="52EF6D36" w14:textId="3D7B3163" w:rsidR="000A71BE" w:rsidRDefault="0056222F" w:rsidP="000A71BE">
      <w:pPr>
        <w:spacing w:before="120" w:after="120" w:line="240" w:lineRule="auto"/>
        <w:rPr>
          <w:b/>
          <w:sz w:val="24"/>
        </w:rPr>
      </w:pPr>
      <w:r>
        <w:t>b. En el caso de que los tres sean iguales, mostrar un mensaje indicando esta situación.</w:t>
      </w:r>
    </w:p>
    <w:p w14:paraId="463D9446" w14:textId="77777777" w:rsidR="000A71BE" w:rsidRDefault="000A71BE" w:rsidP="000A71BE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ANÁLISIS DE LAS PARTES DEL PROBLEMA</w:t>
      </w:r>
    </w:p>
    <w:p w14:paraId="436E0B3C" w14:textId="77777777" w:rsidR="000A71BE" w:rsidRDefault="000A71BE" w:rsidP="000A71BE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u w:val="single"/>
        </w:rPr>
        <w:t>Resultados</w:t>
      </w:r>
      <w:r>
        <w:rPr>
          <w:rFonts w:ascii="Arial" w:hAnsi="Arial" w:cs="Arial"/>
          <w:color w:val="000000"/>
        </w:rPr>
        <w:t>:</w:t>
      </w:r>
    </w:p>
    <w:p w14:paraId="6FB1D369" w14:textId="5BDD1EB3" w:rsidR="000A71BE" w:rsidRDefault="000A71BE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C66091">
        <w:rPr>
          <w:rFonts w:cs="Arial"/>
          <w:color w:val="000000"/>
          <w:sz w:val="20"/>
        </w:rPr>
        <w:t>Menor</w:t>
      </w:r>
    </w:p>
    <w:p w14:paraId="14086273" w14:textId="22A44809" w:rsidR="000A71BE" w:rsidRDefault="000A71BE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C66091">
        <w:rPr>
          <w:rFonts w:cs="Arial"/>
          <w:color w:val="000000"/>
          <w:sz w:val="20"/>
        </w:rPr>
        <w:t>Iguales</w:t>
      </w:r>
    </w:p>
    <w:p w14:paraId="20B5A0A2" w14:textId="77777777" w:rsidR="000A71BE" w:rsidRDefault="000A71BE" w:rsidP="000A71BE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72E02BEF" w14:textId="59346FD5" w:rsidR="000A71BE" w:rsidRDefault="000A71BE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56222F">
        <w:rPr>
          <w:rFonts w:cs="Arial"/>
          <w:color w:val="000000"/>
          <w:sz w:val="20"/>
        </w:rPr>
        <w:t xml:space="preserve"> A</w:t>
      </w:r>
    </w:p>
    <w:p w14:paraId="1D025BCC" w14:textId="5105870A" w:rsidR="000A71BE" w:rsidRDefault="000A71BE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56222F">
        <w:rPr>
          <w:rFonts w:cs="Arial"/>
          <w:color w:val="000000"/>
          <w:sz w:val="20"/>
        </w:rPr>
        <w:t xml:space="preserve"> B</w:t>
      </w:r>
    </w:p>
    <w:p w14:paraId="5C1A648C" w14:textId="40370A51" w:rsidR="0056222F" w:rsidRDefault="0056222F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 C</w:t>
      </w:r>
    </w:p>
    <w:p w14:paraId="7E887134" w14:textId="77777777" w:rsidR="000A71BE" w:rsidRDefault="000A71BE" w:rsidP="000A71BE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5D07A68B" w14:textId="77777777" w:rsidR="00C66091" w:rsidRDefault="000A71BE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C66091">
        <w:rPr>
          <w:rFonts w:cs="Arial"/>
          <w:color w:val="000000"/>
          <w:sz w:val="20"/>
        </w:rPr>
        <w:t>Cargar Valores A, B y C</w:t>
      </w:r>
    </w:p>
    <w:p w14:paraId="1236DA63" w14:textId="4F25D6C7" w:rsidR="00C66091" w:rsidRDefault="00C66091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.A es menor que B y menor que C</w:t>
      </w:r>
    </w:p>
    <w:p w14:paraId="166EFE80" w14:textId="77B8EB32" w:rsidR="00C66091" w:rsidRDefault="00C66091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.B es menor que A y</w:t>
      </w:r>
      <w:r w:rsidRPr="00C66091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menor que C</w:t>
      </w:r>
    </w:p>
    <w:p w14:paraId="23D00929" w14:textId="595588A2" w:rsidR="00C66091" w:rsidRDefault="00C66091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.C es menor que A y menor que B</w:t>
      </w:r>
    </w:p>
    <w:p w14:paraId="536BDEC3" w14:textId="3C124E8C" w:rsidR="000A71BE" w:rsidRDefault="00C66091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A, B y C son iguales </w:t>
      </w:r>
      <w:r>
        <w:rPr>
          <w:rFonts w:cs="Arial"/>
          <w:color w:val="000000"/>
          <w:sz w:val="20"/>
        </w:rPr>
        <w:tab/>
      </w:r>
    </w:p>
    <w:p w14:paraId="7C6DBFFC" w14:textId="05889AD9" w:rsidR="000A71BE" w:rsidRPr="00C66091" w:rsidRDefault="000A71BE" w:rsidP="00C66091">
      <w:pPr>
        <w:pStyle w:val="Prrafodelista"/>
        <w:shd w:val="clear" w:color="auto" w:fill="FBD4B4"/>
        <w:autoSpaceDE w:val="0"/>
        <w:autoSpaceDN w:val="0"/>
        <w:adjustRightInd w:val="0"/>
        <w:spacing w:before="240" w:after="240"/>
        <w:ind w:left="851"/>
        <w:jc w:val="center"/>
        <w:rPr>
          <w:rFonts w:ascii="Arial" w:hAnsi="Arial" w:cs="Arial"/>
          <w:b/>
          <w:bCs/>
          <w:sz w:val="24"/>
        </w:rPr>
      </w:pPr>
      <w:r w:rsidRPr="00C66091">
        <w:rPr>
          <w:rFonts w:ascii="Arial" w:hAnsi="Arial" w:cs="Arial"/>
          <w:b/>
          <w:bCs/>
          <w:sz w:val="24"/>
        </w:rPr>
        <w:t>TIPO DE PROBLEMA</w:t>
      </w:r>
    </w:p>
    <w:p w14:paraId="555D5294" w14:textId="6A98E68A" w:rsidR="00C66091" w:rsidRDefault="00C66091" w:rsidP="00C66091">
      <w:pPr>
        <w:pStyle w:val="Prrafodelista"/>
        <w:numPr>
          <w:ilvl w:val="2"/>
          <w:numId w:val="11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Problema de </w:t>
      </w:r>
      <w:r w:rsidR="00216E31">
        <w:rPr>
          <w:rFonts w:cs="Arial"/>
          <w:color w:val="000000"/>
          <w:sz w:val="20"/>
        </w:rPr>
        <w:t>Decisión.</w:t>
      </w:r>
    </w:p>
    <w:p w14:paraId="196B1645" w14:textId="77777777" w:rsidR="000A71BE" w:rsidRDefault="000A71BE" w:rsidP="00C66091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</w:p>
    <w:p w14:paraId="3C4201F3" w14:textId="77777777" w:rsidR="000A71BE" w:rsidRDefault="000A71BE" w:rsidP="000A71BE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4B51998C" w14:textId="77777777" w:rsidR="000A71BE" w:rsidRDefault="000A71BE" w:rsidP="000A71BE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DICCIONARIOS</w:t>
      </w:r>
    </w:p>
    <w:p w14:paraId="147C7AA3" w14:textId="77777777" w:rsidR="000A71BE" w:rsidRDefault="000A71BE" w:rsidP="000A71BE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1527"/>
        <w:gridCol w:w="1127"/>
        <w:gridCol w:w="6733"/>
      </w:tblGrid>
      <w:tr w:rsidR="000A71BE" w14:paraId="67201450" w14:textId="77777777" w:rsidTr="000A71BE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796C7A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B432CB4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B16F1EC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A4BC061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A71BE" w14:paraId="24C5A1F4" w14:textId="77777777" w:rsidTr="000A71BE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B8416A" w14:textId="77777777" w:rsidR="000A71BE" w:rsidRDefault="000A71BE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BB25F1E" w14:textId="5F5F2595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F7D30C" w14:textId="4F63D42A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684255" w14:textId="75046A51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El número menor</w:t>
            </w:r>
          </w:p>
        </w:tc>
      </w:tr>
      <w:tr w:rsidR="000A71BE" w14:paraId="261B0333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CE2D6D8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590811" w14:textId="2DA50D0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39747B9" w14:textId="2F27BBED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A74BFD" w14:textId="679B907D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0A71BE" w14:paraId="398E7C16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55690A5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4F7F0F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6E42AA5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A44B987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0A71BE" w14:paraId="403845EA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A3B1E34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9026BEF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CF38EC3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6B887A3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0A71BE" w14:paraId="308FDD20" w14:textId="77777777" w:rsidTr="000A71BE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9DF09B5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844D95" w14:textId="2FF194D2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Iguales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AA10506" w14:textId="22613CC1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4AA45A" w14:textId="6C500EE2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En caso 3 números mismo valor</w:t>
            </w:r>
          </w:p>
        </w:tc>
      </w:tr>
      <w:tr w:rsidR="000A71BE" w14:paraId="1571E996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A22D298" w14:textId="77777777" w:rsidR="000A71BE" w:rsidRDefault="000A71B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F5CD03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C6C3FC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59507E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0A71BE" w14:paraId="315F033F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E1AE40D" w14:textId="77777777" w:rsidR="000A71BE" w:rsidRDefault="000A71B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ABA847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6398A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E488C0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250C4508" w14:textId="77777777" w:rsidR="000A71BE" w:rsidRDefault="000A71BE" w:rsidP="000A71BE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1475"/>
        <w:gridCol w:w="1453"/>
        <w:gridCol w:w="1052"/>
        <w:gridCol w:w="5724"/>
      </w:tblGrid>
      <w:tr w:rsidR="000A71BE" w14:paraId="1704ED09" w14:textId="77777777" w:rsidTr="000A71BE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C0FFC6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1212DCB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0E67694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45FB73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A71BE" w14:paraId="67A7FBA0" w14:textId="77777777" w:rsidTr="000A71BE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3063854" w14:textId="77777777" w:rsidR="000A71BE" w:rsidRDefault="000A71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0ABC1FD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3DC7BA" w14:textId="4DCF0C37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A,B,C</w:t>
            </w:r>
          </w:p>
        </w:tc>
        <w:tc>
          <w:tcPr>
            <w:tcW w:w="1052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23E29D" w14:textId="635126AF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Reales</w:t>
            </w:r>
          </w:p>
        </w:tc>
        <w:tc>
          <w:tcPr>
            <w:tcW w:w="5722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B99C25" w14:textId="5B35F323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Numeros Cargados</w:t>
            </w:r>
          </w:p>
        </w:tc>
      </w:tr>
      <w:tr w:rsidR="000A71BE" w14:paraId="41424BB7" w14:textId="77777777" w:rsidTr="000A71BE">
        <w:trPr>
          <w:cantSplit/>
          <w:trHeight w:val="283"/>
          <w:jc w:val="center"/>
        </w:trPr>
        <w:tc>
          <w:tcPr>
            <w:tcW w:w="2615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26D0E34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CC6BC02" w14:textId="77777777" w:rsidR="000A71BE" w:rsidRDefault="000A71B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F27476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0EB40D6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234CB4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A71BE" w14:paraId="6EEB0BCB" w14:textId="77777777" w:rsidTr="000A71BE">
        <w:trPr>
          <w:cantSplit/>
          <w:trHeight w:val="283"/>
          <w:jc w:val="center"/>
        </w:trPr>
        <w:tc>
          <w:tcPr>
            <w:tcW w:w="2615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75F7968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4C16107" w14:textId="77777777" w:rsidR="000A71BE" w:rsidRDefault="000A71B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B3FFA4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6315F6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4E60FA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A71BE" w14:paraId="0D845B5E" w14:textId="77777777" w:rsidTr="000A71BE">
        <w:trPr>
          <w:cantSplit/>
          <w:trHeight w:val="283"/>
          <w:jc w:val="center"/>
        </w:trPr>
        <w:tc>
          <w:tcPr>
            <w:tcW w:w="2615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A3054B2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B2E0482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6FD2E1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F9F1E8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2C227FA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A71BE" w14:paraId="5519E941" w14:textId="77777777" w:rsidTr="000A71BE">
        <w:trPr>
          <w:cantSplit/>
          <w:trHeight w:val="283"/>
          <w:jc w:val="center"/>
        </w:trPr>
        <w:tc>
          <w:tcPr>
            <w:tcW w:w="2615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9B1EBCF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9B022B1" w14:textId="77777777" w:rsidR="000A71BE" w:rsidRDefault="000A71B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2FA682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13AAA1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85E7C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A71BE" w14:paraId="41F448F1" w14:textId="77777777" w:rsidTr="000A71BE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E163748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53A8BD" w14:textId="0D8575AC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Iguales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7D1D7F" w14:textId="5E5D7145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Mensaje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E16BDF" w14:textId="7716C7C9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En caso de 3 numeros iguales</w:t>
            </w:r>
          </w:p>
        </w:tc>
      </w:tr>
      <w:tr w:rsidR="000A71BE" w14:paraId="79DE4B3F" w14:textId="77777777" w:rsidTr="000A71BE">
        <w:trPr>
          <w:cantSplit/>
          <w:trHeight w:val="283"/>
          <w:jc w:val="center"/>
        </w:trPr>
        <w:tc>
          <w:tcPr>
            <w:tcW w:w="4089" w:type="dxa"/>
            <w:gridSpan w:val="2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39F1400" w14:textId="77777777" w:rsidR="000A71BE" w:rsidRDefault="000A71B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CF24A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BE2702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EB59BB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5FF9BACD" w14:textId="77777777" w:rsidR="000A71BE" w:rsidRDefault="000A71BE" w:rsidP="000A71BE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2"/>
        <w:gridCol w:w="9908"/>
      </w:tblGrid>
      <w:tr w:rsidR="000A71BE" w14:paraId="32C244D4" w14:textId="77777777" w:rsidTr="000A71BE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A8041B0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564B00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A71BE" w14:paraId="79E53048" w14:textId="77777777" w:rsidTr="000A71BE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61D740B8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9DACC88" w14:textId="77113CDB" w:rsidR="000A71BE" w:rsidRDefault="00B67E37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Cargar A B C</w:t>
            </w:r>
          </w:p>
        </w:tc>
      </w:tr>
      <w:tr w:rsidR="000A71BE" w14:paraId="0DC0FE23" w14:textId="77777777" w:rsidTr="000A71BE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687A20CE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497958" w14:textId="75D2CC16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A&lt;B Y A&lt;C </w:t>
            </w:r>
            <w:r>
              <w:rPr>
                <w:rFonts w:cs="Calibri"/>
                <w:color w:val="000000"/>
                <w:sz w:val="20"/>
              </w:rPr>
              <w:t>→ Menor=A</w:t>
            </w:r>
          </w:p>
        </w:tc>
      </w:tr>
      <w:tr w:rsidR="000A71BE" w14:paraId="7CF21BD1" w14:textId="77777777" w:rsidTr="000A71BE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3FE23E0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72B762" w14:textId="738CE5E2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B&lt;A Y B&lt;C </w:t>
            </w:r>
            <w:r>
              <w:rPr>
                <w:rFonts w:cs="Calibri"/>
                <w:color w:val="000000"/>
                <w:sz w:val="20"/>
              </w:rPr>
              <w:t>→ Menor=B</w:t>
            </w:r>
          </w:p>
        </w:tc>
      </w:tr>
      <w:tr w:rsidR="000A71BE" w14:paraId="548A18E3" w14:textId="77777777" w:rsidTr="00B67E3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6F220C5F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84184A3" w14:textId="5AD68A85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A&gt;C Y B&gt;C </w:t>
            </w:r>
            <w:r>
              <w:rPr>
                <w:rFonts w:cs="Calibri"/>
                <w:color w:val="000000"/>
                <w:sz w:val="20"/>
              </w:rPr>
              <w:t>→ Menor=C</w:t>
            </w:r>
          </w:p>
        </w:tc>
      </w:tr>
      <w:tr w:rsidR="00B67E37" w14:paraId="1F7CB137" w14:textId="77777777" w:rsidTr="00B67E3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C25188" w14:textId="083A26E1" w:rsidR="00B67E37" w:rsidRDefault="00B67E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BEB6EF" w14:textId="4431E774" w:rsidR="00B67E37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Menor</w:t>
            </w:r>
          </w:p>
        </w:tc>
      </w:tr>
      <w:tr w:rsidR="00B67E37" w14:paraId="3D186EE2" w14:textId="77777777" w:rsidTr="000A71BE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0F81E" w14:textId="7F75542C" w:rsidR="00B67E37" w:rsidRDefault="00B67E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AB98F9" w14:textId="3B22C676" w:rsidR="00B67E37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A=B Y B=C </w:t>
            </w:r>
            <w:r>
              <w:rPr>
                <w:rFonts w:cs="Calibri"/>
                <w:color w:val="000000"/>
                <w:sz w:val="20"/>
              </w:rPr>
              <w:t>→ Iguales</w:t>
            </w:r>
          </w:p>
        </w:tc>
      </w:tr>
    </w:tbl>
    <w:p w14:paraId="50E994BB" w14:textId="77777777" w:rsidR="000A71BE" w:rsidRDefault="000A71BE" w:rsidP="000A71BE">
      <w:pPr>
        <w:spacing w:after="0" w:line="240" w:lineRule="auto"/>
      </w:pPr>
    </w:p>
    <w:p w14:paraId="27C78E0F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2E80DF0C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28C4D0F7" w14:textId="3A247926" w:rsidR="00B67E37" w:rsidRDefault="00B67E37" w:rsidP="00B67E37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>Ejercicio: 4</w:t>
      </w:r>
    </w:p>
    <w:p w14:paraId="76000B35" w14:textId="77777777" w:rsidR="00B67E37" w:rsidRDefault="00B67E37" w:rsidP="00B67E37">
      <w:pPr>
        <w:spacing w:before="120" w:after="120" w:line="240" w:lineRule="auto"/>
      </w:pPr>
      <w:r>
        <w:rPr>
          <w:b/>
          <w:sz w:val="24"/>
        </w:rPr>
        <w:t xml:space="preserve">Enunciado: </w:t>
      </w:r>
      <w:r>
        <w:t>Dadas las calificaciones de un alumno de una escuela secundaria, donde las notas representan lo siguiente: Primer Trimestre. Segundo Trimestre. Tercer Trimestre. Promedio Anual.</w:t>
      </w:r>
      <w:r w:rsidRPr="00B67E37">
        <w:t xml:space="preserve"> </w:t>
      </w:r>
      <w:r>
        <w:t xml:space="preserve">SE PIDE </w:t>
      </w:r>
    </w:p>
    <w:p w14:paraId="71EC5B8F" w14:textId="77777777" w:rsidR="00B67E37" w:rsidRDefault="00B67E37" w:rsidP="00B67E37">
      <w:pPr>
        <w:spacing w:before="120" w:after="120" w:line="240" w:lineRule="auto"/>
      </w:pPr>
      <w:r>
        <w:t xml:space="preserve">a. Se deberá mostrar por pantalla a través de un mensaje qué alumno aprobó la materia en diciembre y mostrar su nota promedio. Sera regular si tiene entre 6 y 10 en todas sus notas. </w:t>
      </w:r>
    </w:p>
    <w:p w14:paraId="219165B4" w14:textId="7ABAF8EB" w:rsidR="00B67E37" w:rsidRPr="0008535F" w:rsidRDefault="00B67E37" w:rsidP="00B67E37">
      <w:pPr>
        <w:spacing w:before="120" w:after="120" w:line="240" w:lineRule="auto"/>
        <w:rPr>
          <w:b/>
          <w:sz w:val="24"/>
        </w:rPr>
      </w:pPr>
      <w:r>
        <w:t>b. Caso de tener menos de 6 en su promedio, deberá indicar por medio de un mensaje en pantalla que no se encuentra regular.</w:t>
      </w:r>
    </w:p>
    <w:p w14:paraId="61F7794A" w14:textId="77777777" w:rsidR="00B67E37" w:rsidRPr="00DA5D7E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6DF4EFFC" w14:textId="77777777" w:rsidR="00B67E37" w:rsidRPr="00DA5D7E" w:rsidRDefault="00B67E37" w:rsidP="00B67E37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7E6C2B38" w14:textId="58D5958B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Aprobó</w:t>
      </w:r>
    </w:p>
    <w:p w14:paraId="45E8F7FA" w14:textId="6C8C63E7" w:rsidR="00B67E37" w:rsidRDefault="00256A2E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PA</w:t>
      </w:r>
    </w:p>
    <w:p w14:paraId="14274325" w14:textId="51385DD9" w:rsidR="00B67E37" w:rsidRPr="00C00DE8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Noregular</w:t>
      </w:r>
    </w:p>
    <w:p w14:paraId="16C30BDE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53AAF553" w14:textId="40A1A127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.T1 </w:t>
      </w:r>
    </w:p>
    <w:p w14:paraId="384FDE9C" w14:textId="54C264CB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.T2</w:t>
      </w:r>
    </w:p>
    <w:p w14:paraId="60925B66" w14:textId="088E438E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.T3</w:t>
      </w:r>
    </w:p>
    <w:p w14:paraId="69C9479F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69CD8A5B" w14:textId="401DDF95" w:rsidR="00B67E37" w:rsidRDefault="00B67E37" w:rsidP="00B67E37">
      <w:pPr>
        <w:pStyle w:val="Prrafodelista"/>
        <w:numPr>
          <w:ilvl w:val="0"/>
          <w:numId w:val="1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.Sumar T1 T2 T3 </w:t>
      </w:r>
    </w:p>
    <w:p w14:paraId="0D41BEF8" w14:textId="6B07D390" w:rsidR="00B67E37" w:rsidRDefault="00B67E37" w:rsidP="00B67E37">
      <w:pPr>
        <w:pStyle w:val="Prrafodelista"/>
        <w:numPr>
          <w:ilvl w:val="0"/>
          <w:numId w:val="1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.Dividir </w:t>
      </w:r>
      <w:r w:rsidR="00256A2E">
        <w:rPr>
          <w:rFonts w:cs="Arial"/>
          <w:color w:val="000000"/>
          <w:sz w:val="20"/>
        </w:rPr>
        <w:t>suma de trimestres</w:t>
      </w:r>
      <w:r>
        <w:rPr>
          <w:rFonts w:cs="Arial"/>
          <w:color w:val="000000"/>
          <w:sz w:val="20"/>
        </w:rPr>
        <w:t xml:space="preserve"> en 3</w:t>
      </w:r>
    </w:p>
    <w:p w14:paraId="6A3CB198" w14:textId="67DE0E5D" w:rsidR="00256A2E" w:rsidRDefault="00256A2E" w:rsidP="00B67E37">
      <w:pPr>
        <w:pStyle w:val="Prrafodelista"/>
        <w:numPr>
          <w:ilvl w:val="0"/>
          <w:numId w:val="1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PA es menor que 6</w:t>
      </w:r>
    </w:p>
    <w:p w14:paraId="4CDA052A" w14:textId="5626D0D8" w:rsidR="00256A2E" w:rsidRDefault="00256A2E" w:rsidP="00B67E37">
      <w:pPr>
        <w:pStyle w:val="Prrafodelista"/>
        <w:numPr>
          <w:ilvl w:val="0"/>
          <w:numId w:val="1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PA es mayor que 6</w:t>
      </w:r>
    </w:p>
    <w:p w14:paraId="59F3B7CC" w14:textId="44ED5DCB" w:rsidR="00B67E37" w:rsidRDefault="00B67E37" w:rsidP="00B67E37">
      <w:pPr>
        <w:pStyle w:val="Prrafodelista"/>
        <w:autoSpaceDE w:val="0"/>
        <w:autoSpaceDN w:val="0"/>
        <w:adjustRightInd w:val="0"/>
        <w:ind w:left="1571"/>
        <w:contextualSpacing w:val="0"/>
        <w:jc w:val="both"/>
        <w:rPr>
          <w:rFonts w:cs="Arial"/>
          <w:color w:val="000000"/>
          <w:sz w:val="20"/>
        </w:rPr>
      </w:pPr>
    </w:p>
    <w:p w14:paraId="2D83C93F" w14:textId="77777777" w:rsidR="00B67E37" w:rsidRPr="00C00DE8" w:rsidRDefault="00B67E37" w:rsidP="00B67E37">
      <w:pPr>
        <w:pStyle w:val="Prrafodelista"/>
        <w:autoSpaceDE w:val="0"/>
        <w:autoSpaceDN w:val="0"/>
        <w:adjustRightInd w:val="0"/>
        <w:ind w:left="851"/>
        <w:contextualSpacing w:val="0"/>
        <w:jc w:val="both"/>
        <w:rPr>
          <w:rFonts w:cs="Arial"/>
          <w:color w:val="000000"/>
          <w:sz w:val="20"/>
        </w:rPr>
      </w:pPr>
    </w:p>
    <w:p w14:paraId="2E47F7E0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19FD26AB" w14:textId="06D13A04" w:rsidR="00B67E37" w:rsidRDefault="00216E31" w:rsidP="00B67E37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Problema de Evaluación </w:t>
      </w:r>
    </w:p>
    <w:p w14:paraId="1FC11CE1" w14:textId="77777777" w:rsidR="00B67E37" w:rsidRDefault="00B67E37" w:rsidP="00B67E37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4E7DA467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4518D3E4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B67E37" w:rsidRPr="009C3234" w14:paraId="62CD77BF" w14:textId="77777777" w:rsidTr="0094031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85AED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904B5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A7F48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5D568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68BAA817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F77BA24" w14:textId="77777777" w:rsidR="00B67E37" w:rsidRPr="00CD6ED2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2CFC87" w14:textId="163E2208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PA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E08DD9" w14:textId="726844E7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AEB0A0" w14:textId="3E6E52DB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Promedio 3 Trimestres</w:t>
            </w:r>
          </w:p>
        </w:tc>
      </w:tr>
      <w:tr w:rsidR="00B67E37" w:rsidRPr="009C3234" w14:paraId="2E758B7A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BCF5C83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D1CE57B" w14:textId="348DB79D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9C7BFF" w14:textId="5CC2B45A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64DB715" w14:textId="044817B9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0E4BC9DD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E74A1E8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743247" w14:textId="2A2A4003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B97DFA" w14:textId="64ABB421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E228B6D" w14:textId="7197B946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367E11B1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8BE11B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D4776A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9A037E3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28D017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256A2E" w:rsidRPr="009C3234" w14:paraId="5D1BF3A6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D797684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7C456CE" w14:textId="4DEA6010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Noregular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2430729" w14:textId="33741550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768012" w14:textId="07626D31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Promedio menor de 6 </w:t>
            </w:r>
          </w:p>
        </w:tc>
      </w:tr>
      <w:tr w:rsidR="00256A2E" w:rsidRPr="009C3234" w14:paraId="592256B4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45F2198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986D95" w14:textId="2418107D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Aprobó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B0AACC" w14:textId="4A3D49AD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951A65" w14:textId="2C404984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Promedio mayor de 6</w:t>
            </w:r>
          </w:p>
        </w:tc>
      </w:tr>
      <w:tr w:rsidR="00256A2E" w:rsidRPr="009C3234" w14:paraId="64D10CA9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651235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78346C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8003C6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1DBC63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42DFA269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B67E37" w:rsidRPr="009C3234" w14:paraId="7815E21D" w14:textId="77777777" w:rsidTr="0094031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66690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D7943F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5F0DE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A528A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08D93F33" w14:textId="77777777" w:rsidTr="0094031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A906300" w14:textId="77777777" w:rsidR="00B67E37" w:rsidRPr="00A67E8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032E992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372F2E" w14:textId="2D0D83C3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T1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C19A079" w14:textId="3E372DF0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E2E149A" w14:textId="5A793E73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Nota primer trimestre</w:t>
            </w:r>
          </w:p>
        </w:tc>
      </w:tr>
      <w:tr w:rsidR="00B67E37" w:rsidRPr="009C3234" w14:paraId="1A715044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15A468C" w14:textId="77777777" w:rsidR="00B67E37" w:rsidRPr="00F277E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51131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45750D1" w14:textId="4AF611D8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T2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4C469D8" w14:textId="1E0BC8F1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1D707E" w14:textId="5525F414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Nota segundo trimestre</w:t>
            </w:r>
          </w:p>
        </w:tc>
      </w:tr>
      <w:tr w:rsidR="00B67E37" w:rsidRPr="009C3234" w14:paraId="5E978C17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82106EA" w14:textId="77777777" w:rsidR="00B67E37" w:rsidRPr="00F277E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12FA0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0FA3A8" w14:textId="66A48D36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T3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064343" w14:textId="3AA95459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F5C5F" w14:textId="672B3EBF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Nota tercer trimestre</w:t>
            </w:r>
          </w:p>
        </w:tc>
      </w:tr>
      <w:tr w:rsidR="00B67E37" w:rsidRPr="009C3234" w14:paraId="2A8023EA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6E637A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8F0FD3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2E3B9C" w14:textId="67520EA0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B19E6D" w14:textId="16EF5CA5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Real 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176B66" w14:textId="430CB1FD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Suma trimestres</w:t>
            </w:r>
          </w:p>
        </w:tc>
      </w:tr>
      <w:tr w:rsidR="00B67E37" w:rsidRPr="009C3234" w14:paraId="5B0950A3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EE853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979C4E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83D30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433F62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E360E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256A2E" w:rsidRPr="009C3234" w14:paraId="0B5DD77F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F676B70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16296" w14:textId="1D968B8D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Noregular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7FBF21" w14:textId="33745A5E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8D41607" w14:textId="11BBA031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 xml:space="preserve">Promedio menor de 6 </w:t>
            </w:r>
          </w:p>
        </w:tc>
      </w:tr>
      <w:tr w:rsidR="00256A2E" w:rsidRPr="009C3234" w14:paraId="4EE767D3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20EB85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F812A0" w14:textId="65FD3BAF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Aprobó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EF5EA4" w14:textId="3EE79825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0E7D3D" w14:textId="55C488AD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Promedio mayor de 6</w:t>
            </w:r>
          </w:p>
        </w:tc>
      </w:tr>
    </w:tbl>
    <w:p w14:paraId="1E86DB40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B67E37" w:rsidRPr="009C3234" w14:paraId="4E99A6C2" w14:textId="77777777" w:rsidTr="00940312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95F8A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71B0D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75610E8F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79F2FF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0058F2" w14:textId="197449BE" w:rsidR="00256A2E" w:rsidRPr="009C3234" w:rsidRDefault="00256A2E" w:rsidP="0094031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Cargar T1 T2 T3</w:t>
            </w:r>
          </w:p>
        </w:tc>
      </w:tr>
      <w:tr w:rsidR="00B67E37" w:rsidRPr="009C3234" w14:paraId="378C1CA5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786B3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B5690E" w14:textId="68A23ACD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 = T1+T2+T3</w:t>
            </w:r>
          </w:p>
        </w:tc>
      </w:tr>
      <w:tr w:rsidR="00B67E37" w:rsidRPr="009C3234" w14:paraId="02B99802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33C8A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EA45E10" w14:textId="15CA747D" w:rsidR="00256A2E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PA= S/3</w:t>
            </w:r>
          </w:p>
        </w:tc>
      </w:tr>
      <w:tr w:rsidR="00B67E37" w:rsidRPr="009C3234" w14:paraId="6E74B903" w14:textId="77777777" w:rsidTr="00341F0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5093282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CE37E64" w14:textId="0D379EB0" w:rsidR="00341F0F" w:rsidRPr="00341F0F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</w:rPr>
            </w:pPr>
            <w:r>
              <w:rPr>
                <w:rFonts w:cs="Arial"/>
                <w:color w:val="000000"/>
              </w:rPr>
              <w:t>Si PA</w:t>
            </w:r>
            <w:r w:rsidR="00341F0F">
              <w:rPr>
                <w:rFonts w:cs="Arial"/>
                <w:color w:val="000000"/>
              </w:rPr>
              <w:t xml:space="preserve">&gt;6 </w:t>
            </w:r>
            <w:r w:rsidR="00341F0F">
              <w:rPr>
                <w:rFonts w:cs="Calibri"/>
                <w:color w:val="000000"/>
                <w:sz w:val="20"/>
              </w:rPr>
              <w:t>→ Mostrar Aprobó Y Mostrar PA</w:t>
            </w:r>
          </w:p>
        </w:tc>
      </w:tr>
      <w:tr w:rsidR="00341F0F" w:rsidRPr="009C3234" w14:paraId="0700CFB0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4F9073" w14:textId="4CAAAF4A" w:rsidR="00341F0F" w:rsidRPr="009C3234" w:rsidRDefault="00341F0F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6565D8" w14:textId="2611C0CA" w:rsidR="00341F0F" w:rsidRDefault="00341F0F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 PA&lt;6 </w:t>
            </w:r>
            <w:r>
              <w:rPr>
                <w:rFonts w:cs="Calibri"/>
                <w:color w:val="000000"/>
                <w:sz w:val="20"/>
              </w:rPr>
              <w:t>→ Mostrar Noregular</w:t>
            </w:r>
          </w:p>
        </w:tc>
      </w:tr>
    </w:tbl>
    <w:p w14:paraId="5FD0F481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49500482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6297D2CF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2E2D4A14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2E029361" w14:textId="1A7F9E56" w:rsidR="00B67E37" w:rsidRDefault="00B67E37" w:rsidP="00B67E37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>Ejercicio: 5</w:t>
      </w:r>
    </w:p>
    <w:p w14:paraId="33DCC6B5" w14:textId="76E4B1AF" w:rsidR="00B67E37" w:rsidRPr="0008535F" w:rsidRDefault="00B67E37" w:rsidP="00B67E37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 xml:space="preserve">Enunciado: </w:t>
      </w:r>
      <w:r w:rsidR="00341F0F">
        <w:t>Una empresa tiene tres sucursales y desea conocer el total de las Recaudaciones de cada Sucursal y el Total recaudado por las 3 sucursales. Los datos llegan por rubro de productos: Computación, Televisión</w:t>
      </w:r>
    </w:p>
    <w:p w14:paraId="37BFD8C2" w14:textId="77777777" w:rsidR="00B67E37" w:rsidRPr="00DA5D7E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55EB5D7F" w14:textId="77777777" w:rsidR="00B67E37" w:rsidRPr="00DA5D7E" w:rsidRDefault="00B67E37" w:rsidP="00B67E37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416EB4DE" w14:textId="690339C2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341F0F">
        <w:rPr>
          <w:rFonts w:cs="Arial"/>
          <w:color w:val="000000"/>
          <w:sz w:val="20"/>
        </w:rPr>
        <w:t>TRS1</w:t>
      </w:r>
      <w:r w:rsidR="00341F0F">
        <w:rPr>
          <w:rFonts w:cs="Arial"/>
          <w:color w:val="000000"/>
          <w:sz w:val="20"/>
        </w:rPr>
        <w:tab/>
      </w:r>
    </w:p>
    <w:p w14:paraId="4F1D796C" w14:textId="48CBE92A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341F0F">
        <w:rPr>
          <w:rFonts w:cs="Arial"/>
          <w:color w:val="000000"/>
          <w:sz w:val="20"/>
        </w:rPr>
        <w:t>TRS2</w:t>
      </w:r>
    </w:p>
    <w:p w14:paraId="51BCC8D3" w14:textId="41A7EEA0" w:rsidR="00341F0F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.TRS3</w:t>
      </w:r>
    </w:p>
    <w:p w14:paraId="4A1911CD" w14:textId="0621552D" w:rsidR="00341F0F" w:rsidRPr="00C00DE8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.TR</w:t>
      </w:r>
    </w:p>
    <w:p w14:paraId="38C7F6BB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6A513D3F" w14:textId="3117320D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341F0F">
        <w:rPr>
          <w:rFonts w:cs="Arial"/>
          <w:color w:val="000000"/>
          <w:sz w:val="20"/>
        </w:rPr>
        <w:t>S1RComp.</w:t>
      </w:r>
    </w:p>
    <w:p w14:paraId="61E7DFEE" w14:textId="6B38CA3E" w:rsidR="00341F0F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.S1RTelev.</w:t>
      </w:r>
    </w:p>
    <w:p w14:paraId="7CB38ADB" w14:textId="50279F18" w:rsidR="00341F0F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.S2RComp.</w:t>
      </w:r>
      <w:r>
        <w:rPr>
          <w:rFonts w:cs="Arial"/>
          <w:color w:val="000000"/>
          <w:sz w:val="20"/>
        </w:rPr>
        <w:tab/>
      </w:r>
    </w:p>
    <w:p w14:paraId="49A78782" w14:textId="7F6A0CDE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550A6C">
        <w:rPr>
          <w:rFonts w:cs="Arial"/>
          <w:color w:val="000000"/>
          <w:sz w:val="20"/>
        </w:rPr>
        <w:t>S2</w:t>
      </w:r>
      <w:r w:rsidR="00341F0F">
        <w:rPr>
          <w:rFonts w:cs="Arial"/>
          <w:color w:val="000000"/>
          <w:sz w:val="20"/>
        </w:rPr>
        <w:t>RTelev.</w:t>
      </w:r>
    </w:p>
    <w:p w14:paraId="1D94453A" w14:textId="4603D3CD" w:rsidR="00341F0F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.S3RComp.</w:t>
      </w:r>
    </w:p>
    <w:p w14:paraId="1BE13964" w14:textId="276F79DE" w:rsidR="00341F0F" w:rsidRPr="00C00DE8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.S3RTelev.</w:t>
      </w:r>
    </w:p>
    <w:p w14:paraId="3B06561A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7D21EF0B" w14:textId="2C9A1C86" w:rsidR="00B67E37" w:rsidRDefault="00550A6C" w:rsidP="00550A6C">
      <w:pPr>
        <w:pStyle w:val="Prrafodelista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 Suma</w:t>
      </w:r>
      <w:r w:rsidR="00341F0F">
        <w:rPr>
          <w:rFonts w:cs="Arial"/>
          <w:color w:val="000000"/>
          <w:sz w:val="20"/>
        </w:rPr>
        <w:t xml:space="preserve"> de recaudación de televisión y computación </w:t>
      </w:r>
      <w:r>
        <w:rPr>
          <w:rFonts w:cs="Arial"/>
          <w:color w:val="000000"/>
          <w:sz w:val="20"/>
        </w:rPr>
        <w:t>sucursal</w:t>
      </w:r>
      <w:r w:rsidR="00341F0F">
        <w:rPr>
          <w:rFonts w:cs="Arial"/>
          <w:color w:val="000000"/>
          <w:sz w:val="20"/>
        </w:rPr>
        <w:t xml:space="preserve"> 1</w:t>
      </w:r>
      <w:r>
        <w:rPr>
          <w:rFonts w:cs="Arial"/>
          <w:color w:val="000000"/>
          <w:sz w:val="20"/>
        </w:rPr>
        <w:t>.</w:t>
      </w:r>
    </w:p>
    <w:p w14:paraId="19DC83C4" w14:textId="4E53053B" w:rsidR="00B67E37" w:rsidRDefault="00B67E37" w:rsidP="00550A6C">
      <w:pPr>
        <w:pStyle w:val="Prrafodelista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550A6C" w:rsidRPr="00550A6C">
        <w:rPr>
          <w:rFonts w:cs="Arial"/>
          <w:color w:val="000000"/>
          <w:sz w:val="20"/>
        </w:rPr>
        <w:t xml:space="preserve"> </w:t>
      </w:r>
      <w:r w:rsidR="00550A6C">
        <w:rPr>
          <w:rFonts w:cs="Arial"/>
          <w:color w:val="000000"/>
          <w:sz w:val="20"/>
        </w:rPr>
        <w:t>Suma de recaudación de televisión y computación sucursal 2.</w:t>
      </w:r>
    </w:p>
    <w:p w14:paraId="318E1531" w14:textId="1708F95C" w:rsidR="00550A6C" w:rsidRPr="00C00DE8" w:rsidRDefault="00550A6C" w:rsidP="00550A6C">
      <w:pPr>
        <w:pStyle w:val="Prrafodelista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Pr="00550A6C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Suma de recaudación de televisión y computación sucursal 3.</w:t>
      </w:r>
    </w:p>
    <w:p w14:paraId="3BB7B8F7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123FAF81" w14:textId="2AF2EA30" w:rsidR="00B67E37" w:rsidRDefault="00550A6C" w:rsidP="00FA5DAF">
      <w:pPr>
        <w:pStyle w:val="Prrafodelista"/>
        <w:numPr>
          <w:ilvl w:val="2"/>
          <w:numId w:val="11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de Evaluación</w:t>
      </w:r>
    </w:p>
    <w:p w14:paraId="440EED6F" w14:textId="0BB7856F" w:rsidR="00FA5DAF" w:rsidRDefault="00FA5DAF" w:rsidP="00FA5DAF">
      <w:pPr>
        <w:pStyle w:val="Prrafodelista"/>
        <w:autoSpaceDE w:val="0"/>
        <w:autoSpaceDN w:val="0"/>
        <w:adjustRightInd w:val="0"/>
        <w:ind w:left="4014"/>
        <w:contextualSpacing w:val="0"/>
        <w:jc w:val="both"/>
        <w:rPr>
          <w:rFonts w:cs="Arial"/>
          <w:color w:val="000000"/>
          <w:sz w:val="20"/>
        </w:rPr>
      </w:pPr>
    </w:p>
    <w:p w14:paraId="1A869917" w14:textId="38ABCFD0" w:rsidR="00FA5DAF" w:rsidRDefault="00FA5DAF" w:rsidP="00FA5DAF">
      <w:pPr>
        <w:pStyle w:val="Prrafodelista"/>
        <w:autoSpaceDE w:val="0"/>
        <w:autoSpaceDN w:val="0"/>
        <w:adjustRightInd w:val="0"/>
        <w:ind w:left="4014"/>
        <w:contextualSpacing w:val="0"/>
        <w:jc w:val="both"/>
        <w:rPr>
          <w:rFonts w:cs="Arial"/>
          <w:color w:val="000000"/>
          <w:sz w:val="20"/>
        </w:rPr>
      </w:pPr>
    </w:p>
    <w:p w14:paraId="32502AD7" w14:textId="4888507F" w:rsidR="00FA5DAF" w:rsidRDefault="00FA5DAF" w:rsidP="00FA5DAF">
      <w:pPr>
        <w:pStyle w:val="Prrafodelista"/>
        <w:autoSpaceDE w:val="0"/>
        <w:autoSpaceDN w:val="0"/>
        <w:adjustRightInd w:val="0"/>
        <w:ind w:left="4014"/>
        <w:contextualSpacing w:val="0"/>
        <w:jc w:val="both"/>
        <w:rPr>
          <w:rFonts w:cs="Arial"/>
          <w:color w:val="000000"/>
          <w:sz w:val="20"/>
        </w:rPr>
      </w:pPr>
    </w:p>
    <w:p w14:paraId="30850289" w14:textId="77777777" w:rsidR="00FA5DAF" w:rsidRPr="00FA5DAF" w:rsidRDefault="00FA5DAF" w:rsidP="00FA5DAF">
      <w:pPr>
        <w:pStyle w:val="Prrafodelista"/>
        <w:autoSpaceDE w:val="0"/>
        <w:autoSpaceDN w:val="0"/>
        <w:adjustRightInd w:val="0"/>
        <w:ind w:left="4014"/>
        <w:contextualSpacing w:val="0"/>
        <w:jc w:val="both"/>
        <w:rPr>
          <w:rFonts w:cs="Arial"/>
          <w:color w:val="000000"/>
          <w:sz w:val="20"/>
        </w:rPr>
      </w:pPr>
    </w:p>
    <w:p w14:paraId="303C9E30" w14:textId="17CEAAF8" w:rsidR="00B67E37" w:rsidRDefault="00B67E37" w:rsidP="00B67E37">
      <w:pPr>
        <w:rPr>
          <w:rFonts w:cs="Arial"/>
          <w:color w:val="000000"/>
          <w:sz w:val="20"/>
        </w:rPr>
      </w:pPr>
    </w:p>
    <w:p w14:paraId="208D655D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6B767706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B67E37" w:rsidRPr="009C3234" w14:paraId="4845101A" w14:textId="77777777" w:rsidTr="0094031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C1240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8F19E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E156BB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C93D6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3520D4AB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C878911" w14:textId="77777777" w:rsidR="00B67E37" w:rsidRPr="00CD6ED2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A21FEE" w14:textId="50EC3C53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TRS1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4AF9D43" w14:textId="121DBC5F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0310F32" w14:textId="61AE653E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590257DC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78B865A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AE098E" w14:textId="742C6787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TRS2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B164C8" w14:textId="6741B818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173F81E" w14:textId="018229C1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40DC4A10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9F17F45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AC5208" w14:textId="16518527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TRS3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DD3E02F" w14:textId="624744C7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4C5EC3" w14:textId="3E7C706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50A6C" w:rsidRPr="009C3234" w14:paraId="701DB0D0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676426C" w14:textId="77777777" w:rsidR="00550A6C" w:rsidRPr="007B7266" w:rsidRDefault="00550A6C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1DEEA93" w14:textId="24851749" w:rsidR="00550A6C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TR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FD9CBDC" w14:textId="3C4AFD5F" w:rsidR="00550A6C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16EBB8B" w14:textId="21D09FCD" w:rsidR="00550A6C" w:rsidRPr="009C3234" w:rsidRDefault="00550A6C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D709BE" w:rsidRPr="009C3234" w14:paraId="0D6BCB7C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4962C27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289415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FC5C126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8F8847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D709BE" w:rsidRPr="009C3234" w14:paraId="09954DA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B6A16A8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F4173B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2BF100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AC95A2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D709BE" w:rsidRPr="009C3234" w14:paraId="7E0CE92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D01F29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484389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5397D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F5E2DD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5058CE0A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B67E37" w:rsidRPr="009C3234" w14:paraId="6A4AE408" w14:textId="77777777" w:rsidTr="0094031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E525E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EB172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E5360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5656C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D709BE" w:rsidRPr="009C3234" w14:paraId="75FF2C2E" w14:textId="77777777" w:rsidTr="0094031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61AF07B" w14:textId="77777777" w:rsidR="00D709BE" w:rsidRPr="00A67E8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28875E6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1FE2E1" w14:textId="6BAFE31F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S1RComp.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A4FA1E9" w14:textId="55A9120C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034F20" w14:textId="522644E1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computación de la sucursal 1</w:t>
            </w:r>
          </w:p>
        </w:tc>
      </w:tr>
      <w:tr w:rsidR="00D709BE" w:rsidRPr="009C3234" w14:paraId="552FAEF4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94ECB55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EDB6800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231A5F7" w14:textId="212D4282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S1RTelev.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B89FAA" w14:textId="605D35BD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D219AC" w14:textId="72E37C8F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televisión de la sucursal 1</w:t>
            </w:r>
          </w:p>
        </w:tc>
      </w:tr>
      <w:tr w:rsidR="00D709BE" w:rsidRPr="009C3234" w14:paraId="5AAD5246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8E77D85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3C7192D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1DC697" w14:textId="1C2E5F2E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S2RComp.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9585045" w14:textId="3A062A79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C0C307F" w14:textId="199837BB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computación de la sucursal 2</w:t>
            </w:r>
          </w:p>
        </w:tc>
      </w:tr>
      <w:tr w:rsidR="00D709BE" w:rsidRPr="009C3234" w14:paraId="3868B71F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4902A48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9B2C0A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996B9B6" w14:textId="7F9EB741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S2RTelev.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65F678B" w14:textId="06E92CE8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13EC9B" w14:textId="3A6C7029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televisión de la sucursal 2</w:t>
            </w:r>
          </w:p>
        </w:tc>
      </w:tr>
      <w:tr w:rsidR="00D709BE" w:rsidRPr="009C3234" w14:paraId="1669C2E1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DD9885F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D515E36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97EBDA" w14:textId="6D17B15B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S3RComp.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3FC072" w14:textId="40FBCF71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C69C60" w14:textId="175204BC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computación de la sucursal 3</w:t>
            </w:r>
          </w:p>
        </w:tc>
      </w:tr>
      <w:tr w:rsidR="00D709BE" w:rsidRPr="009C3234" w14:paraId="5F3AC55C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863641D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8049F3F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45E379C" w14:textId="408C5C3D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S3RTelev.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88421A" w14:textId="63BB75FC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5C9E89" w14:textId="29AA3EFB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televisión de la sucursal 3</w:t>
            </w:r>
          </w:p>
        </w:tc>
      </w:tr>
      <w:tr w:rsidR="00D709BE" w:rsidRPr="009C3234" w14:paraId="0F9CAA0D" w14:textId="77777777" w:rsidTr="00D709BE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8148435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620980F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7630C4" w14:textId="033EF562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TR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39CDB0" w14:textId="21586E0C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947D6D" w14:textId="0CA934B7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Total</w:t>
            </w:r>
            <w:r w:rsidR="00D709BE">
              <w:rPr>
                <w:rFonts w:cs="Arial"/>
                <w:color w:val="000000"/>
                <w:sz w:val="20"/>
              </w:rPr>
              <w:t xml:space="preserve"> Recaudado </w:t>
            </w:r>
          </w:p>
        </w:tc>
      </w:tr>
      <w:tr w:rsidR="00D709BE" w:rsidRPr="009C3234" w14:paraId="019B809B" w14:textId="77777777" w:rsidTr="00D709BE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81A3FC1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20C88CF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5E941CA" w14:textId="4B9F048A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TRS1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08DE55C" w14:textId="5152C931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</w:t>
            </w:r>
            <w:r w:rsidR="00FA5DAF">
              <w:rPr>
                <w:rFonts w:cs="Arial"/>
                <w:bCs/>
                <w:color w:val="000000"/>
                <w:sz w:val="20"/>
                <w:szCs w:val="20"/>
              </w:rPr>
              <w:t>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EA4C161" w14:textId="1D9AA2EE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Suma </w:t>
            </w:r>
            <w:r>
              <w:rPr>
                <w:rFonts w:cs="Arial"/>
                <w:color w:val="000000"/>
                <w:sz w:val="20"/>
              </w:rPr>
              <w:t>S1RComp. Y S1RTelev.</w:t>
            </w:r>
          </w:p>
        </w:tc>
      </w:tr>
      <w:tr w:rsidR="00D709BE" w:rsidRPr="009C3234" w14:paraId="15430445" w14:textId="77777777" w:rsidTr="00D709BE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A58238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A81696B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B62E39" w14:textId="141C00C6" w:rsidR="00D709BE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TRS2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182064" w14:textId="7AD65C3E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99F7472" w14:textId="094278B7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Suma </w:t>
            </w:r>
            <w:r>
              <w:rPr>
                <w:rFonts w:cs="Arial"/>
                <w:color w:val="000000"/>
                <w:sz w:val="20"/>
              </w:rPr>
              <w:t>S2RComp. Y S2RTelev.</w:t>
            </w:r>
          </w:p>
        </w:tc>
      </w:tr>
      <w:tr w:rsidR="00D709BE" w:rsidRPr="009C3234" w14:paraId="7CA6DA2C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A17008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53C5D0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D898DF" w14:textId="10FC46D4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TRS3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6D9AD3" w14:textId="1D74E03B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D95537" w14:textId="695B389B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Suma </w:t>
            </w:r>
            <w:r>
              <w:rPr>
                <w:rFonts w:cs="Arial"/>
                <w:color w:val="000000"/>
                <w:sz w:val="20"/>
              </w:rPr>
              <w:t>S3RComp. Y S3RTelev.</w:t>
            </w:r>
          </w:p>
        </w:tc>
      </w:tr>
      <w:tr w:rsidR="00D709BE" w:rsidRPr="009C3234" w14:paraId="2B51F2E4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80CB6DB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ACFC68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00E4A4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50441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709BE" w:rsidRPr="009C3234" w14:paraId="50C4AB8C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DFCCF4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661F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AA0D57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CE98B2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23F5ED42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B67E37" w:rsidRPr="009C3234" w14:paraId="5544E4A8" w14:textId="77777777" w:rsidTr="00940312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9BB6D3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C178D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486C8B39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04EF4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5B4B83" w14:textId="2B02FB76" w:rsidR="00B67E37" w:rsidRPr="009C3234" w:rsidRDefault="00FA5DAF" w:rsidP="0094031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Cargar </w:t>
            </w:r>
            <w:r>
              <w:rPr>
                <w:rFonts w:cs="Arial"/>
                <w:color w:val="000000"/>
                <w:sz w:val="20"/>
              </w:rPr>
              <w:t xml:space="preserve">S1RComp. S1RTelev. S2RComp.  S2RTelev.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Suma </w:t>
            </w:r>
            <w:r>
              <w:rPr>
                <w:rFonts w:cs="Arial"/>
                <w:color w:val="000000"/>
                <w:sz w:val="20"/>
              </w:rPr>
              <w:t>S3RComp.  S3RTelev.</w:t>
            </w:r>
          </w:p>
        </w:tc>
      </w:tr>
      <w:tr w:rsidR="00B67E37" w:rsidRPr="009C3234" w14:paraId="64CF7001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725F11D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9F8C1F" w14:textId="65EADB6A" w:rsidR="00B67E37" w:rsidRPr="009C3234" w:rsidRDefault="00FA5DAF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TRS1 = </w:t>
            </w:r>
            <w:r>
              <w:rPr>
                <w:rFonts w:cs="Arial"/>
                <w:color w:val="000000"/>
                <w:sz w:val="20"/>
              </w:rPr>
              <w:t>S1RComp. + S1RTelev.</w:t>
            </w:r>
          </w:p>
        </w:tc>
      </w:tr>
      <w:tr w:rsidR="00B67E37" w:rsidRPr="009C3234" w14:paraId="33FFBBAE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08C20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C08ADC9" w14:textId="467A7794" w:rsidR="00B67E37" w:rsidRPr="009C3234" w:rsidRDefault="00FA5DAF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TRS1</w:t>
            </w:r>
          </w:p>
        </w:tc>
      </w:tr>
      <w:tr w:rsidR="00FA5DAF" w:rsidRPr="009C3234" w14:paraId="0945F8CC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2EF499" w14:textId="30599216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6A6F8B" w14:textId="22836509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TRS2 = Suma </w:t>
            </w:r>
            <w:r>
              <w:rPr>
                <w:rFonts w:cs="Arial"/>
                <w:color w:val="000000"/>
                <w:sz w:val="20"/>
              </w:rPr>
              <w:t>S2RComp. + S2RTelev.</w:t>
            </w:r>
          </w:p>
        </w:tc>
      </w:tr>
      <w:tr w:rsidR="00FA5DAF" w:rsidRPr="009C3234" w14:paraId="5D108E49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7CBB2A" w14:textId="316BB72F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2517D8" w14:textId="27D6B506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Mostrar TRS2 </w:t>
            </w:r>
          </w:p>
        </w:tc>
      </w:tr>
      <w:tr w:rsidR="00FA5DAF" w:rsidRPr="009C3234" w14:paraId="6DD0D668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BB9D68E" w14:textId="606B743F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68FD7A" w14:textId="72B62380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FA5DAF">
              <w:rPr>
                <w:rFonts w:cs="Arial"/>
                <w:color w:val="000000"/>
                <w:sz w:val="20"/>
                <w:szCs w:val="20"/>
              </w:rPr>
              <w:t>TRS3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= Suma </w:t>
            </w:r>
            <w:r>
              <w:rPr>
                <w:rFonts w:cs="Arial"/>
                <w:color w:val="000000"/>
                <w:sz w:val="20"/>
              </w:rPr>
              <w:t>S3RComp. + S3RTelev.</w:t>
            </w:r>
          </w:p>
        </w:tc>
      </w:tr>
      <w:tr w:rsidR="00FA5DAF" w:rsidRPr="009C3234" w14:paraId="669A721F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EEAC78" w14:textId="0B51ED25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75B5A0C" w14:textId="1A3C8B88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Mostrar TRS3</w:t>
            </w:r>
          </w:p>
        </w:tc>
      </w:tr>
      <w:tr w:rsidR="00FA5DAF" w:rsidRPr="009C3234" w14:paraId="747836FC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4B7E05" w14:textId="07571210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72E40C8" w14:textId="325CB38D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FA5DAF">
              <w:rPr>
                <w:rFonts w:cs="Arial"/>
                <w:color w:val="000000"/>
                <w:sz w:val="20"/>
                <w:szCs w:val="20"/>
              </w:rPr>
              <w:t>TR = TRS1 + TRS2 + TRS3</w:t>
            </w:r>
          </w:p>
        </w:tc>
      </w:tr>
      <w:tr w:rsidR="00FA5DAF" w:rsidRPr="009C3234" w14:paraId="2E3778F4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CFDCDF" w14:textId="332B8600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09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594EF8" w14:textId="7336AE84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 w:rsidRPr="00FA5DAF">
              <w:rPr>
                <w:rFonts w:cs="Arial"/>
                <w:color w:val="000000"/>
                <w:sz w:val="20"/>
                <w:szCs w:val="20"/>
              </w:rPr>
              <w:t>Mostrar TR</w:t>
            </w:r>
          </w:p>
        </w:tc>
      </w:tr>
    </w:tbl>
    <w:p w14:paraId="149A09C4" w14:textId="5A75ADE1" w:rsidR="00B67E37" w:rsidRDefault="00B67E37" w:rsidP="00B67E37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>Ejercicio: 6</w:t>
      </w:r>
    </w:p>
    <w:p w14:paraId="747560E4" w14:textId="2960885E" w:rsidR="00B67E37" w:rsidRPr="0008535F" w:rsidRDefault="00B67E37" w:rsidP="00B67E37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 xml:space="preserve">Enunciado: </w:t>
      </w:r>
      <w:r w:rsidR="00216E31">
        <w:t>El incremento en las Asignaciones de Docentes, según la zona en la que desempeña sus actividades es de 25% (Alta Montaña) o 19% (Resto de las zonas). Calcular el aumento y el sueldo final conociendo la zona en la que se desempeña el docente y su sueldo básico actual.</w:t>
      </w:r>
    </w:p>
    <w:p w14:paraId="56130FFA" w14:textId="77777777" w:rsidR="00B67E37" w:rsidRPr="00DA5D7E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3458BB1E" w14:textId="77777777" w:rsidR="00B67E37" w:rsidRPr="00DA5D7E" w:rsidRDefault="00B67E37" w:rsidP="00B67E37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4B0F4ACF" w14:textId="0294C824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216E31">
        <w:rPr>
          <w:rFonts w:cs="Arial"/>
          <w:color w:val="000000"/>
          <w:sz w:val="20"/>
        </w:rPr>
        <w:t>Aumento</w:t>
      </w:r>
    </w:p>
    <w:p w14:paraId="24B5CA08" w14:textId="0749CAD5" w:rsidR="00B67E37" w:rsidRPr="00C00DE8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216E31">
        <w:rPr>
          <w:rFonts w:cs="Arial"/>
          <w:color w:val="000000"/>
          <w:sz w:val="20"/>
        </w:rPr>
        <w:t>Sueldo final</w:t>
      </w:r>
    </w:p>
    <w:p w14:paraId="6D145EC8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425D7031" w14:textId="05767805" w:rsidR="00216E31" w:rsidRDefault="00216E31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Sueldo</w:t>
      </w:r>
    </w:p>
    <w:p w14:paraId="2CE6FD48" w14:textId="7DE261EC" w:rsidR="00216E31" w:rsidRDefault="00216E31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Zona</w:t>
      </w:r>
    </w:p>
    <w:p w14:paraId="6B09C202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7064C9EC" w14:textId="37B56223" w:rsidR="00B67E37" w:rsidRDefault="00B67E37" w:rsidP="00B67E37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216E31">
        <w:rPr>
          <w:rFonts w:cs="Arial"/>
          <w:color w:val="000000"/>
          <w:sz w:val="20"/>
        </w:rPr>
        <w:t xml:space="preserve">Sueldo * AAM </w:t>
      </w:r>
      <w:r w:rsidR="00632CC6">
        <w:rPr>
          <w:rFonts w:cs="Arial"/>
          <w:color w:val="000000"/>
          <w:sz w:val="20"/>
        </w:rPr>
        <w:t>= Aumento</w:t>
      </w:r>
    </w:p>
    <w:p w14:paraId="65A36508" w14:textId="0A19BD9E" w:rsidR="00B67E37" w:rsidRDefault="00B67E37" w:rsidP="00B67E37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216E31">
        <w:rPr>
          <w:rFonts w:cs="Arial"/>
          <w:color w:val="000000"/>
          <w:sz w:val="20"/>
        </w:rPr>
        <w:t>Sueldo * AR</w:t>
      </w:r>
      <w:r w:rsidR="00632CC6">
        <w:rPr>
          <w:rFonts w:cs="Arial"/>
          <w:color w:val="000000"/>
          <w:sz w:val="20"/>
        </w:rPr>
        <w:t xml:space="preserve"> = Aumento</w:t>
      </w:r>
    </w:p>
    <w:p w14:paraId="188C0694" w14:textId="4B22A40E" w:rsidR="00632CC6" w:rsidRPr="00C00DE8" w:rsidRDefault="00632CC6" w:rsidP="00B67E37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p w14:paraId="4867DF50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3EEE01F" w14:textId="6758BC19" w:rsidR="00B67E37" w:rsidRDefault="00B67E37" w:rsidP="00216E31">
      <w:pPr>
        <w:pStyle w:val="Prrafodelista"/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</w:p>
    <w:p w14:paraId="0E18D9DC" w14:textId="2929E28C" w:rsidR="00B67E37" w:rsidRDefault="00216E31" w:rsidP="00216E31">
      <w:pPr>
        <w:numPr>
          <w:ilvl w:val="0"/>
          <w:numId w:val="6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de Decisión</w:t>
      </w:r>
      <w:r w:rsidR="00B67E37">
        <w:rPr>
          <w:rFonts w:cs="Arial"/>
          <w:color w:val="000000"/>
          <w:sz w:val="20"/>
        </w:rPr>
        <w:br w:type="page"/>
      </w:r>
    </w:p>
    <w:p w14:paraId="6A6A832B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1336F5F2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B67E37" w:rsidRPr="009C3234" w14:paraId="5F8A37EB" w14:textId="77777777" w:rsidTr="0094031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85F8E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AB051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EF4CA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5B66F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775294D4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4902DED" w14:textId="77777777" w:rsidR="00B67E37" w:rsidRPr="00CD6ED2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3ECB18" w14:textId="5AD0CF63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Aumento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022413" w14:textId="60D79674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2EA3E6" w14:textId="4DB8BBC5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Valor del aumento</w:t>
            </w:r>
          </w:p>
        </w:tc>
      </w:tr>
      <w:tr w:rsidR="00B67E37" w:rsidRPr="009C3234" w14:paraId="46D0F08D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2486F9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25ABEF9" w14:textId="2F7EBDBC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Sueldo final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5D18FE" w14:textId="18EE6A20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94AD81" w14:textId="161B0742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Sueldo + Aumento </w:t>
            </w:r>
          </w:p>
        </w:tc>
      </w:tr>
      <w:tr w:rsidR="00B67E37" w:rsidRPr="009C3234" w14:paraId="7B74646C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8A91E06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AF1ACF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486337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B710FB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3EF5F13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B3D82FD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1D6F23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E16D45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CDCD57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37CC0B5E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C33099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02E9EC" w14:textId="06EDDB7F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D4F275" w14:textId="3CDD0AA3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B661F50" w14:textId="43F9B0E6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4CD8E00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9DCDDA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9312F75" w14:textId="67A4D728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F66DC7" w14:textId="39DF0C06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DE2FB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49319C4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16A1D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4B8B4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2AD1E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8C42E5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0F449115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B67E37" w:rsidRPr="009C3234" w14:paraId="6BC65A77" w14:textId="77777777" w:rsidTr="0094031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7E84D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BAADAF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A5BEE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9A9EA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7713DB2C" w14:textId="77777777" w:rsidTr="0094031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3897E98" w14:textId="77777777" w:rsidR="00B67E37" w:rsidRPr="00A67E8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CCA4E5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82BE6CD" w14:textId="5B350235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Sueldo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7420ABC" w14:textId="3CDA95E6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A293FC" w14:textId="049C96B6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Sueldo del docente</w:t>
            </w:r>
          </w:p>
        </w:tc>
      </w:tr>
      <w:tr w:rsidR="00B67E37" w:rsidRPr="009C3234" w14:paraId="4D34F0D5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CC22C4" w14:textId="77777777" w:rsidR="00B67E37" w:rsidRPr="00F277E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55E95BD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A35A02" w14:textId="52654F27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Zona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DC10393" w14:textId="1856E903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Cadena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B2FA30" w14:textId="6BA0179F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Lugar de decempeño</w:t>
            </w:r>
          </w:p>
        </w:tc>
      </w:tr>
      <w:tr w:rsidR="00B67E37" w:rsidRPr="009C3234" w14:paraId="6E4238EC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307FCB7" w14:textId="77777777" w:rsidR="00B67E37" w:rsidRPr="00F277E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76AA1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67CAE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E030F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C3A29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B67E37" w:rsidRPr="009C3234" w14:paraId="59B7540C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D8EB86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745659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C573CC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9C37FD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0C94DB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B67E37" w:rsidRPr="009C3234" w14:paraId="24A7D0D5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203CE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CE57DF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0DBE9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55394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83999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32CC6" w:rsidRPr="009C3234" w14:paraId="4E52CE29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5033DD7" w14:textId="77777777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683F5D" w14:textId="6947EF1A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AAM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253BFF4" w14:textId="543CFF29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F7E681" w14:textId="49D6B5D6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0.25 Porcentaje de aumento alta montaña</w:t>
            </w:r>
          </w:p>
        </w:tc>
      </w:tr>
      <w:tr w:rsidR="00632CC6" w:rsidRPr="009C3234" w14:paraId="7DF3BCD8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BBD8EE" w14:textId="77777777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7DFABB" w14:textId="0745F4B7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AR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088A5B" w14:textId="7D891D72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B0CEA1" w14:textId="1E98F74D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0.16</w:t>
            </w:r>
            <w:r>
              <w:rPr>
                <w:rFonts w:cs="Arial"/>
                <w:color w:val="000000"/>
                <w:sz w:val="20"/>
              </w:rPr>
              <w:t xml:space="preserve"> Porcentaje de aumento Resto de las zonas</w:t>
            </w:r>
          </w:p>
        </w:tc>
      </w:tr>
    </w:tbl>
    <w:p w14:paraId="0AA099D1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B67E37" w:rsidRPr="009C3234" w14:paraId="42E5471E" w14:textId="77777777" w:rsidTr="00940312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39976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72384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5F1B162D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0E62F8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9B92707" w14:textId="5BA7BB0A" w:rsidR="00B67E37" w:rsidRPr="009C3234" w:rsidRDefault="00632CC6" w:rsidP="0094031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Cargar Sueldo Zona</w:t>
            </w:r>
          </w:p>
        </w:tc>
      </w:tr>
      <w:tr w:rsidR="00B67E37" w:rsidRPr="009C3234" w14:paraId="16232F7E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D2EA5FF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A305D2" w14:textId="40F1653E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Zona = Alta Montaña 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>→ Aumento = Sueldo*AAM</w:t>
            </w:r>
          </w:p>
        </w:tc>
      </w:tr>
      <w:tr w:rsidR="00B67E37" w:rsidRPr="009C3234" w14:paraId="58B164B3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E1C552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5BBEBF" w14:textId="75212789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Zona = Resto de las zonas 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>→ Aumento = Sueldo*AR</w:t>
            </w:r>
          </w:p>
        </w:tc>
      </w:tr>
      <w:tr w:rsidR="00632CC6" w:rsidRPr="009C3234" w14:paraId="27772464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1291B24" w14:textId="09394284" w:rsidR="00632CC6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02E77B" w14:textId="6135E36F" w:rsidR="00632CC6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Aumento</w:t>
            </w:r>
          </w:p>
        </w:tc>
      </w:tr>
      <w:tr w:rsidR="00632CC6" w:rsidRPr="009C3234" w14:paraId="5AF044F5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FCA442" w14:textId="5002EDD0" w:rsidR="00632CC6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736588F" w14:textId="644C0D44" w:rsidR="00632CC6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Sueldo + Aumento = Sueldo Final</w:t>
            </w:r>
          </w:p>
        </w:tc>
      </w:tr>
      <w:tr w:rsidR="00632CC6" w:rsidRPr="009C3234" w14:paraId="257B638F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DC3E889" w14:textId="7673BB5B" w:rsidR="00632CC6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FBCB513" w14:textId="400FF27D" w:rsidR="00632CC6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Sueldo Final</w:t>
            </w:r>
          </w:p>
        </w:tc>
      </w:tr>
      <w:tr w:rsidR="00B67E37" w:rsidRPr="009C3234" w14:paraId="42511FF4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711386" w14:textId="09A72DA2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06D61F" w14:textId="2CCACF2A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32806AE1" w14:textId="41DF0490" w:rsidR="000A71BE" w:rsidRDefault="000A71BE" w:rsidP="00697A06">
      <w:pPr>
        <w:spacing w:after="0" w:line="240" w:lineRule="auto"/>
      </w:pPr>
    </w:p>
    <w:sectPr w:rsidR="000A71BE" w:rsidSect="00697A06">
      <w:headerReference w:type="default" r:id="rId7"/>
      <w:footerReference w:type="default" r:id="rId8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D4F1" w14:textId="77777777" w:rsidR="00F47461" w:rsidRDefault="00F47461" w:rsidP="00697A06">
      <w:pPr>
        <w:spacing w:after="0" w:line="240" w:lineRule="auto"/>
      </w:pPr>
      <w:r>
        <w:separator/>
      </w:r>
    </w:p>
  </w:endnote>
  <w:endnote w:type="continuationSeparator" w:id="0">
    <w:p w14:paraId="01C9EA36" w14:textId="77777777" w:rsidR="00F47461" w:rsidRDefault="00F47461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25A8B41B" w14:textId="77777777" w:rsidTr="00A1337A">
      <w:trPr>
        <w:trHeight w:val="278"/>
      </w:trPr>
      <w:tc>
        <w:tcPr>
          <w:tcW w:w="5562" w:type="dxa"/>
        </w:tcPr>
        <w:p w14:paraId="4052AC40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3EA6F242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54123963" w14:textId="77777777" w:rsidR="00AC0683" w:rsidRDefault="00AC06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2B399" w14:textId="77777777" w:rsidR="00F47461" w:rsidRDefault="00F47461" w:rsidP="00697A06">
      <w:pPr>
        <w:spacing w:after="0" w:line="240" w:lineRule="auto"/>
      </w:pPr>
      <w:r>
        <w:separator/>
      </w:r>
    </w:p>
  </w:footnote>
  <w:footnote w:type="continuationSeparator" w:id="0">
    <w:p w14:paraId="75B97DE4" w14:textId="77777777" w:rsidR="00F47461" w:rsidRDefault="00F47461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586F5036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04EE2C5C" w14:textId="77777777" w:rsidR="005F2B30" w:rsidRPr="009C3234" w:rsidRDefault="00B26EEC" w:rsidP="00B64F96">
          <w:pPr>
            <w:pStyle w:val="Encabezado"/>
            <w:jc w:val="center"/>
          </w:pPr>
          <w:r>
            <w:rPr>
              <w:noProof/>
              <w:lang w:val="es-AR" w:eastAsia="es-AR"/>
            </w:rPr>
            <w:pict w14:anchorId="74345F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jpg" o:spid="_x0000_i1026" type="#_x0000_t75" style="width:63pt;height:63pt;visibility:visible">
                <v:imagedata r:id="rId1" o:title=""/>
              </v:shape>
            </w:pict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0286BD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69BEB7BA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549B4E7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651EC4CF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68712A44" w14:textId="77777777" w:rsidR="005F2B30" w:rsidRPr="009C3234" w:rsidRDefault="0008535F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2021</w:t>
          </w:r>
        </w:p>
      </w:tc>
    </w:tr>
  </w:tbl>
  <w:p w14:paraId="41651BD5" w14:textId="77777777" w:rsidR="00697A06" w:rsidRDefault="00697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F94FF1"/>
    <w:multiLevelType w:val="hybridMultilevel"/>
    <w:tmpl w:val="9C2EF992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D1B2642"/>
    <w:multiLevelType w:val="hybridMultilevel"/>
    <w:tmpl w:val="BE6E225C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3CB3CB9"/>
    <w:multiLevelType w:val="hybridMultilevel"/>
    <w:tmpl w:val="9A2C0A0E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C146F47"/>
    <w:multiLevelType w:val="hybridMultilevel"/>
    <w:tmpl w:val="139CB024"/>
    <w:lvl w:ilvl="0" w:tplc="2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7320FC1"/>
    <w:multiLevelType w:val="hybridMultilevel"/>
    <w:tmpl w:val="48CAC752"/>
    <w:lvl w:ilvl="0" w:tplc="0E288832">
      <w:start w:val="1"/>
      <w:numFmt w:val="bullet"/>
      <w:lvlText w:val=""/>
      <w:lvlPicBulletId w:val="0"/>
      <w:lvlJc w:val="left"/>
      <w:pPr>
        <w:ind w:left="370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9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102800648">
    <w:abstractNumId w:val="4"/>
  </w:num>
  <w:num w:numId="2" w16cid:durableId="1949583480">
    <w:abstractNumId w:val="0"/>
  </w:num>
  <w:num w:numId="3" w16cid:durableId="1113212360">
    <w:abstractNumId w:val="2"/>
  </w:num>
  <w:num w:numId="4" w16cid:durableId="1583030266">
    <w:abstractNumId w:val="1"/>
  </w:num>
  <w:num w:numId="5" w16cid:durableId="391122813">
    <w:abstractNumId w:val="9"/>
  </w:num>
  <w:num w:numId="6" w16cid:durableId="269315854">
    <w:abstractNumId w:val="7"/>
  </w:num>
  <w:num w:numId="7" w16cid:durableId="1461801405">
    <w:abstractNumId w:val="3"/>
  </w:num>
  <w:num w:numId="8" w16cid:durableId="1991976114">
    <w:abstractNumId w:val="4"/>
  </w:num>
  <w:num w:numId="9" w16cid:durableId="143736211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66436594">
    <w:abstractNumId w:val="7"/>
  </w:num>
  <w:num w:numId="11" w16cid:durableId="1261328834">
    <w:abstractNumId w:val="8"/>
  </w:num>
  <w:num w:numId="12" w16cid:durableId="771971245">
    <w:abstractNumId w:val="6"/>
  </w:num>
  <w:num w:numId="13" w16cid:durableId="1762212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673"/>
    <w:rsid w:val="0002429D"/>
    <w:rsid w:val="00026710"/>
    <w:rsid w:val="00066D22"/>
    <w:rsid w:val="0008535F"/>
    <w:rsid w:val="000A71BE"/>
    <w:rsid w:val="000B223A"/>
    <w:rsid w:val="000D7F57"/>
    <w:rsid w:val="000F7B72"/>
    <w:rsid w:val="001035CD"/>
    <w:rsid w:val="001B2352"/>
    <w:rsid w:val="001C0673"/>
    <w:rsid w:val="00216E31"/>
    <w:rsid w:val="00256A2E"/>
    <w:rsid w:val="0028728F"/>
    <w:rsid w:val="00292A46"/>
    <w:rsid w:val="00316A5C"/>
    <w:rsid w:val="00341F0F"/>
    <w:rsid w:val="0034693B"/>
    <w:rsid w:val="00396E36"/>
    <w:rsid w:val="003B2A30"/>
    <w:rsid w:val="00442F7C"/>
    <w:rsid w:val="004C0DC9"/>
    <w:rsid w:val="004D3654"/>
    <w:rsid w:val="004F3441"/>
    <w:rsid w:val="004F62C5"/>
    <w:rsid w:val="0051758D"/>
    <w:rsid w:val="00550A6C"/>
    <w:rsid w:val="0056222F"/>
    <w:rsid w:val="0057258D"/>
    <w:rsid w:val="005F2B30"/>
    <w:rsid w:val="00601013"/>
    <w:rsid w:val="00620B15"/>
    <w:rsid w:val="00632CC6"/>
    <w:rsid w:val="00663BA1"/>
    <w:rsid w:val="00697A06"/>
    <w:rsid w:val="006B7DC7"/>
    <w:rsid w:val="006D4038"/>
    <w:rsid w:val="007819AD"/>
    <w:rsid w:val="007C0E6C"/>
    <w:rsid w:val="008C0FAA"/>
    <w:rsid w:val="008F5D2B"/>
    <w:rsid w:val="009C1367"/>
    <w:rsid w:val="009C3234"/>
    <w:rsid w:val="009F218D"/>
    <w:rsid w:val="009F704D"/>
    <w:rsid w:val="00A1337A"/>
    <w:rsid w:val="00A67E81"/>
    <w:rsid w:val="00A93B3D"/>
    <w:rsid w:val="00AC0683"/>
    <w:rsid w:val="00AE34DC"/>
    <w:rsid w:val="00B04665"/>
    <w:rsid w:val="00B14FE4"/>
    <w:rsid w:val="00B26EEC"/>
    <w:rsid w:val="00B46AA3"/>
    <w:rsid w:val="00B64F96"/>
    <w:rsid w:val="00B65D4A"/>
    <w:rsid w:val="00B66D6D"/>
    <w:rsid w:val="00B67E37"/>
    <w:rsid w:val="00BD31D6"/>
    <w:rsid w:val="00BD5449"/>
    <w:rsid w:val="00C00DE8"/>
    <w:rsid w:val="00C4028B"/>
    <w:rsid w:val="00C66091"/>
    <w:rsid w:val="00C816FA"/>
    <w:rsid w:val="00D45C79"/>
    <w:rsid w:val="00D64D95"/>
    <w:rsid w:val="00D709BE"/>
    <w:rsid w:val="00DA5D7E"/>
    <w:rsid w:val="00EE7D4E"/>
    <w:rsid w:val="00F1576E"/>
    <w:rsid w:val="00F277E1"/>
    <w:rsid w:val="00F47461"/>
    <w:rsid w:val="00FA5DAF"/>
    <w:rsid w:val="00FB4B03"/>
    <w:rsid w:val="00FD2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55522"/>
  <w15:docId w15:val="{C75C754F-087B-405B-9D9B-EC5C73E7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7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link w:val="PrrafodelistaCar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fidanirespuesta">
    <w:name w:val="Estilo fidani respuesta"/>
    <w:basedOn w:val="Normal"/>
    <w:link w:val="EstilofidanirespuestaCar"/>
    <w:qFormat/>
    <w:rsid w:val="009C1367"/>
    <w:pPr>
      <w:spacing w:after="0" w:line="320" w:lineRule="exact"/>
      <w:ind w:right="-709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9C1367"/>
    <w:rPr>
      <w:sz w:val="22"/>
      <w:szCs w:val="22"/>
      <w:lang w:val="es-ES" w:eastAsia="en-US"/>
    </w:rPr>
  </w:style>
  <w:style w:type="character" w:customStyle="1" w:styleId="EstilofidanirespuestaCar">
    <w:name w:val="Estilo fidani respuesta Car"/>
    <w:link w:val="Estilofidanirespuesta"/>
    <w:rsid w:val="009C1367"/>
    <w:rPr>
      <w:rFonts w:ascii="Arial Unicode MS" w:eastAsia="Arial Unicode MS" w:hAnsi="Arial Unicode MS" w:cs="Arial Unicode MS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%20Y%20SODA\Facultad\Primer%20A&#241;o\Algoritmo%20y%20Estructura%20de%20Datos\TP1\Plantilla_para_Resolucion_TP01%20(2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Plantilla_para_Resolucion_TP01 (2).dotx</Template>
  <TotalTime>1</TotalTime>
  <Pages>12</Pages>
  <Words>1352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Joaquín</dc:creator>
  <cp:lastModifiedBy>Joaquin Tomas Perez Ale</cp:lastModifiedBy>
  <cp:revision>3</cp:revision>
  <dcterms:created xsi:type="dcterms:W3CDTF">2021-05-05T18:34:00Z</dcterms:created>
  <dcterms:modified xsi:type="dcterms:W3CDTF">2023-12-29T05:47:00Z</dcterms:modified>
</cp:coreProperties>
</file>